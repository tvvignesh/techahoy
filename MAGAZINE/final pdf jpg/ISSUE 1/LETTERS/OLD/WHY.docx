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879"/>
        <w:tblOverlap w:val="never"/>
        <w:tblW w:w="6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/>
      </w:tblPr>
      <w:tblGrid>
        <w:gridCol w:w="11238"/>
      </w:tblGrid>
      <w:tr w:rsidR="000D6D79" w:rsidTr="000D6D79">
        <w:trPr>
          <w:trHeight w:val="144"/>
        </w:trPr>
        <w:tc>
          <w:tcPr>
            <w:tcW w:w="0" w:type="auto"/>
            <w:shd w:val="clear" w:color="auto" w:fill="F4B29B" w:themeFill="accent1" w:themeFillTint="66"/>
            <w:tcMar>
              <w:top w:w="0" w:type="dxa"/>
              <w:bottom w:w="0" w:type="dxa"/>
            </w:tcMar>
            <w:vAlign w:val="center"/>
          </w:tcPr>
          <w:p w:rsidR="000D6D79" w:rsidRDefault="000D6D79" w:rsidP="000D6D79">
            <w:pPr>
              <w:pStyle w:val="NoSpacing"/>
              <w:rPr>
                <w:sz w:val="8"/>
                <w:szCs w:val="8"/>
              </w:rPr>
            </w:pPr>
          </w:p>
        </w:tc>
      </w:tr>
      <w:tr w:rsidR="000D6D79" w:rsidTr="000D6D79">
        <w:trPr>
          <w:trHeight w:val="1440"/>
        </w:trPr>
        <w:tc>
          <w:tcPr>
            <w:tcW w:w="0" w:type="auto"/>
            <w:shd w:val="clear" w:color="auto" w:fill="D34817" w:themeFill="accent1"/>
            <w:vAlign w:val="center"/>
          </w:tcPr>
          <w:p w:rsidR="000D6D79" w:rsidRDefault="00D66335" w:rsidP="000D6D79">
            <w:pPr>
              <w:pStyle w:val="NoSpacing"/>
              <w:jc w:val="center"/>
              <w:rPr>
                <w:rFonts w:asciiTheme="majorHAnsi" w:hAnsiTheme="majorHAnsi"/>
                <w:color w:val="FFFFFF" w:themeColor="background1"/>
                <w:sz w:val="56"/>
                <w:szCs w:val="56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72"/>
                  <w:szCs w:val="56"/>
                  <w:u w:val="single"/>
                </w:rPr>
                <w:id w:val="3232653"/>
                <w:placeholder>
                  <w:docPart w:val="8B80314C7A0542C1B0350F6F3E77894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0D6D79" w:rsidRPr="00834147">
                  <w:rPr>
                    <w:rFonts w:asciiTheme="majorHAnsi" w:hAnsiTheme="majorHAnsi"/>
                    <w:color w:val="FFFFFF" w:themeColor="background1"/>
                    <w:sz w:val="72"/>
                    <w:szCs w:val="56"/>
                    <w:u w:val="single"/>
                  </w:rPr>
                  <w:t>TECH AHOY</w:t>
                </w:r>
              </w:sdtContent>
            </w:sdt>
          </w:p>
          <w:p w:rsidR="000D6D79" w:rsidRDefault="000D6D79" w:rsidP="000D6D79">
            <w:pPr>
              <w:pStyle w:val="NoSpacing"/>
              <w:jc w:val="center"/>
              <w:rPr>
                <w:rFonts w:asciiTheme="majorHAnsi" w:hAnsiTheme="majorHAnsi"/>
                <w:color w:val="FFFFFF" w:themeColor="background1"/>
                <w:sz w:val="72"/>
                <w:szCs w:val="72"/>
              </w:rPr>
            </w:pPr>
            <w:r w:rsidRPr="00834147">
              <w:rPr>
                <w:rFonts w:asciiTheme="majorHAnsi" w:hAnsiTheme="majorHAnsi"/>
                <w:color w:val="FFFFFF" w:themeColor="background1"/>
                <w:sz w:val="48"/>
                <w:szCs w:val="56"/>
              </w:rPr>
              <w:t>Something Different, Something Innovative</w:t>
            </w:r>
          </w:p>
        </w:tc>
      </w:tr>
      <w:tr w:rsidR="000D6D79" w:rsidTr="000D6D79">
        <w:trPr>
          <w:trHeight w:val="144"/>
        </w:trPr>
        <w:tc>
          <w:tcPr>
            <w:tcW w:w="0" w:type="auto"/>
            <w:shd w:val="clear" w:color="auto" w:fill="918485" w:themeFill="accent5"/>
            <w:tcMar>
              <w:top w:w="0" w:type="dxa"/>
              <w:bottom w:w="0" w:type="dxa"/>
            </w:tcMar>
            <w:vAlign w:val="center"/>
          </w:tcPr>
          <w:p w:rsidR="000D6D79" w:rsidRDefault="000D6D79" w:rsidP="000D6D79">
            <w:pPr>
              <w:pStyle w:val="NoSpacing"/>
              <w:rPr>
                <w:sz w:val="8"/>
                <w:szCs w:val="8"/>
              </w:rPr>
            </w:pPr>
          </w:p>
        </w:tc>
      </w:tr>
      <w:tr w:rsidR="000D6D79" w:rsidTr="000D6D79">
        <w:trPr>
          <w:trHeight w:val="720"/>
        </w:trPr>
        <w:tc>
          <w:tcPr>
            <w:tcW w:w="0" w:type="auto"/>
            <w:vAlign w:val="bottom"/>
          </w:tcPr>
          <w:p w:rsidR="000D6D79" w:rsidRPr="00E555A6" w:rsidRDefault="000D6D79" w:rsidP="000D6D79">
            <w:pPr>
              <w:pStyle w:val="NoSpacing"/>
              <w:jc w:val="center"/>
              <w:rPr>
                <w:b/>
                <w:sz w:val="36"/>
                <w:szCs w:val="36"/>
              </w:rPr>
            </w:pPr>
          </w:p>
          <w:p w:rsidR="000D6D79" w:rsidRPr="00E555A6" w:rsidRDefault="00D66335" w:rsidP="00E555A6">
            <w:pPr>
              <w:pStyle w:val="NoSpacing"/>
              <w:jc w:val="center"/>
              <w:rPr>
                <w:rFonts w:asciiTheme="majorHAnsi" w:hAnsiTheme="majorHAnsi"/>
                <w:i/>
                <w:sz w:val="36"/>
                <w:szCs w:val="36"/>
              </w:rPr>
            </w:pPr>
            <w:sdt>
              <w:sdtPr>
                <w:rPr>
                  <w:b/>
                  <w:sz w:val="36"/>
                  <w:szCs w:val="36"/>
                </w:rPr>
                <w:id w:val="1652111"/>
                <w:placeholder>
                  <w:docPart w:val="4D919C685752415BB5912AF03B292C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="000D6D79" w:rsidRPr="00E555A6">
                  <w:rPr>
                    <w:b/>
                    <w:sz w:val="36"/>
                    <w:szCs w:val="36"/>
                  </w:rPr>
                  <w:t>Voicing Technology To The World</w:t>
                </w:r>
              </w:sdtContent>
            </w:sdt>
          </w:p>
        </w:tc>
      </w:tr>
    </w:tbl>
    <w:p w:rsidR="00E555A6" w:rsidRDefault="00D66335" w:rsidP="00E555A6">
      <w:pPr>
        <w:spacing w:after="200"/>
        <w:rPr>
          <w:b/>
        </w:rPr>
      </w:pPr>
      <w:sdt>
        <w:sdtPr>
          <w:rPr>
            <w:smallCaps/>
          </w:rPr>
          <w:id w:val="486957396"/>
          <w:docPartObj>
            <w:docPartGallery w:val="Cover Pages"/>
            <w:docPartUnique/>
          </w:docPartObj>
        </w:sdtPr>
        <w:sdtContent>
          <w:r w:rsidRPr="00D66335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24.3pt;margin-top:8.65pt;width:562.25pt;height:772.55pt;z-index:251665920;mso-width-percent:920;mso-position-horizontal-relative:page;mso-position-vertical-relative:page;mso-width-percent:92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 w:rsidRPr="00D66335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ja-JP"/>
            </w:rPr>
            <w:pict>
              <v:rect id="_x0000_s1067" style="position:absolute;margin-left:0;margin-top:-160.5pt;width:561.15pt;height:570.05pt;z-index:-251653633;mso-width-percent:917;mso-top-percent:250;mso-position-horizontal:center;mso-position-horizontal-relative:page;mso-position-vertical-relative:page;mso-width-percent:917;mso-top-percent:250;mso-height-relative:margin" o:allowincell="f" filled="f" stroked="f">
                <v:textbox style="mso-next-textbox:#_x0000_s1067" inset="0,0,0,0">
                  <w:txbxContent>
                    <w:p w:rsidR="0003290F" w:rsidRPr="001A399D" w:rsidRDefault="0003290F" w:rsidP="001A399D"/>
                  </w:txbxContent>
                </v:textbox>
                <w10:wrap anchorx="page" anchory="page"/>
              </v:rect>
            </w:pict>
          </w:r>
        </w:sdtContent>
      </w:sdt>
    </w:p>
    <w:p w:rsidR="005910F5" w:rsidRPr="00CA47AA" w:rsidRDefault="00CA47AA" w:rsidP="00E555A6">
      <w:pPr>
        <w:spacing w:after="200"/>
        <w:rPr>
          <w:sz w:val="36"/>
          <w:lang w:val="en-IN"/>
        </w:rPr>
      </w:pPr>
      <w:r>
        <w:rPr>
          <w:b/>
          <w:sz w:val="40"/>
          <w:u w:val="single"/>
          <w:lang w:val="en-IN"/>
        </w:rPr>
        <w:br/>
        <w:t>T</w:t>
      </w:r>
      <w:r w:rsidR="00834147" w:rsidRPr="00834147">
        <w:rPr>
          <w:b/>
          <w:sz w:val="40"/>
          <w:u w:val="single"/>
          <w:lang w:val="en-IN"/>
        </w:rPr>
        <w:t>ech Ahoy</w:t>
      </w:r>
      <w:r w:rsidR="00834147" w:rsidRPr="00834147">
        <w:rPr>
          <w:b/>
          <w:sz w:val="40"/>
          <w:lang w:val="en-IN"/>
        </w:rPr>
        <w:t xml:space="preserve"> </w:t>
      </w:r>
      <w:r w:rsidR="00834147">
        <w:rPr>
          <w:sz w:val="36"/>
          <w:lang w:val="en-IN"/>
        </w:rPr>
        <w:t>A technical</w:t>
      </w:r>
      <w:r w:rsidR="005910F5" w:rsidRPr="005910F5">
        <w:rPr>
          <w:sz w:val="36"/>
          <w:lang w:val="en-IN"/>
        </w:rPr>
        <w:t xml:space="preserve"> oriented club aimed at spreading the knowledge of technology throughout the world. </w:t>
      </w:r>
    </w:p>
    <w:p w:rsidR="005C1D9B" w:rsidRDefault="005C1D9B" w:rsidP="005910F5">
      <w:pPr>
        <w:pStyle w:val="ListParagraph"/>
        <w:numPr>
          <w:ilvl w:val="0"/>
          <w:numId w:val="17"/>
        </w:numPr>
        <w:rPr>
          <w:sz w:val="36"/>
          <w:lang w:val="en-IN"/>
        </w:rPr>
      </w:pPr>
      <w:r>
        <w:rPr>
          <w:sz w:val="36"/>
          <w:lang w:val="en-IN"/>
        </w:rPr>
        <w:t xml:space="preserve">21 dedicated people:-A group of 21 dedicated professionals </w:t>
      </w:r>
      <w:r w:rsidR="00DB257A">
        <w:rPr>
          <w:sz w:val="36"/>
          <w:lang w:val="en-IN"/>
        </w:rPr>
        <w:t xml:space="preserve">to share technical knowledge. </w:t>
      </w:r>
    </w:p>
    <w:p w:rsidR="00DB257A" w:rsidRPr="00DB257A" w:rsidRDefault="00DB257A" w:rsidP="00DB257A">
      <w:pPr>
        <w:pStyle w:val="ListParagraph"/>
        <w:numPr>
          <w:ilvl w:val="0"/>
          <w:numId w:val="17"/>
        </w:numPr>
        <w:rPr>
          <w:sz w:val="36"/>
          <w:lang w:val="en-IN"/>
        </w:rPr>
      </w:pPr>
      <w:r w:rsidRPr="00CA47AA">
        <w:rPr>
          <w:sz w:val="36"/>
          <w:lang w:val="en-IN"/>
        </w:rPr>
        <w:t>New dimensions (not always syllabus based new workshops)</w:t>
      </w:r>
      <w:r>
        <w:rPr>
          <w:sz w:val="36"/>
          <w:lang w:val="en-IN"/>
        </w:rPr>
        <w:t>:-Going out of the box and trying something different and innovative.</w:t>
      </w:r>
    </w:p>
    <w:p w:rsidR="00DB257A" w:rsidRPr="00DB257A" w:rsidRDefault="00DB257A" w:rsidP="00DB257A">
      <w:pPr>
        <w:pStyle w:val="ListParagraph"/>
        <w:numPr>
          <w:ilvl w:val="0"/>
          <w:numId w:val="17"/>
        </w:numPr>
        <w:rPr>
          <w:sz w:val="36"/>
          <w:lang w:val="en-IN"/>
        </w:rPr>
      </w:pPr>
      <w:r>
        <w:rPr>
          <w:sz w:val="36"/>
          <w:lang w:val="en-IN"/>
        </w:rPr>
        <w:t>For all branches</w:t>
      </w:r>
      <w:r w:rsidRPr="00CA47AA">
        <w:rPr>
          <w:sz w:val="36"/>
          <w:lang w:val="en-IN"/>
        </w:rPr>
        <w:t xml:space="preserve"> (Focussed on CS)</w:t>
      </w:r>
      <w:r>
        <w:rPr>
          <w:sz w:val="36"/>
          <w:lang w:val="en-IN"/>
        </w:rPr>
        <w:t>.</w:t>
      </w:r>
    </w:p>
    <w:p w:rsidR="00DB257A" w:rsidRPr="00DB257A" w:rsidRDefault="00DB257A" w:rsidP="00DB257A">
      <w:pPr>
        <w:pStyle w:val="ListParagraph"/>
        <w:numPr>
          <w:ilvl w:val="0"/>
          <w:numId w:val="17"/>
        </w:numPr>
        <w:rPr>
          <w:sz w:val="36"/>
          <w:lang w:val="en-IN"/>
        </w:rPr>
      </w:pPr>
      <w:r>
        <w:rPr>
          <w:sz w:val="36"/>
          <w:lang w:val="en-IN"/>
        </w:rPr>
        <w:t>Systematic Approach to Learning.</w:t>
      </w:r>
    </w:p>
    <w:p w:rsidR="00CA47AA" w:rsidRDefault="005910F5" w:rsidP="005910F5">
      <w:pPr>
        <w:pStyle w:val="ListParagraph"/>
        <w:numPr>
          <w:ilvl w:val="0"/>
          <w:numId w:val="17"/>
        </w:numPr>
        <w:rPr>
          <w:sz w:val="36"/>
          <w:lang w:val="en-IN"/>
        </w:rPr>
      </w:pPr>
      <w:r w:rsidRPr="00CA47AA">
        <w:rPr>
          <w:sz w:val="36"/>
          <w:lang w:val="en-IN"/>
        </w:rPr>
        <w:t>Online contest</w:t>
      </w:r>
      <w:r w:rsidR="00E555A6" w:rsidRPr="00CA47AA">
        <w:rPr>
          <w:sz w:val="36"/>
          <w:lang w:val="en-IN"/>
        </w:rPr>
        <w:t>s</w:t>
      </w:r>
      <w:r w:rsidR="005F31BC">
        <w:rPr>
          <w:sz w:val="36"/>
          <w:lang w:val="en-IN"/>
        </w:rPr>
        <w:t>:-Online contests will facilitate others’ knowledge that they gained from the club</w:t>
      </w:r>
      <w:r w:rsidR="00FE73E1">
        <w:rPr>
          <w:sz w:val="36"/>
          <w:lang w:val="en-IN"/>
        </w:rPr>
        <w:t>.</w:t>
      </w:r>
    </w:p>
    <w:p w:rsidR="00CA47AA" w:rsidRDefault="005910F5" w:rsidP="005910F5">
      <w:pPr>
        <w:pStyle w:val="ListParagraph"/>
        <w:numPr>
          <w:ilvl w:val="0"/>
          <w:numId w:val="17"/>
        </w:numPr>
        <w:rPr>
          <w:sz w:val="36"/>
          <w:lang w:val="en-IN"/>
        </w:rPr>
      </w:pPr>
      <w:r w:rsidRPr="00CA47AA">
        <w:rPr>
          <w:sz w:val="36"/>
          <w:lang w:val="en-IN"/>
        </w:rPr>
        <w:t>All colleges</w:t>
      </w:r>
      <w:r w:rsidR="00123283">
        <w:rPr>
          <w:sz w:val="36"/>
          <w:lang w:val="en-IN"/>
        </w:rPr>
        <w:t>: -</w:t>
      </w:r>
      <w:r w:rsidR="005F31BC">
        <w:rPr>
          <w:sz w:val="36"/>
          <w:lang w:val="en-IN"/>
        </w:rPr>
        <w:t xml:space="preserve"> Spreading the club to other colleges once attaining recognition from MIT, MIT’s being the head branch.</w:t>
      </w:r>
    </w:p>
    <w:p w:rsidR="00DB257A" w:rsidRDefault="00FE73E1" w:rsidP="00DB257A">
      <w:pPr>
        <w:pStyle w:val="ListParagraph"/>
        <w:numPr>
          <w:ilvl w:val="0"/>
          <w:numId w:val="17"/>
        </w:numPr>
        <w:rPr>
          <w:sz w:val="36"/>
          <w:lang w:val="en-IN"/>
        </w:rPr>
      </w:pPr>
      <w:r>
        <w:rPr>
          <w:sz w:val="36"/>
          <w:lang w:val="en-IN"/>
        </w:rPr>
        <w:t>Economical Workshops.</w:t>
      </w:r>
    </w:p>
    <w:p w:rsidR="00DB257A" w:rsidRPr="00DB257A" w:rsidRDefault="00DB257A" w:rsidP="00DB257A">
      <w:pPr>
        <w:pStyle w:val="ListParagraph"/>
        <w:numPr>
          <w:ilvl w:val="0"/>
          <w:numId w:val="17"/>
        </w:numPr>
        <w:rPr>
          <w:sz w:val="36"/>
          <w:lang w:val="en-IN"/>
        </w:rPr>
      </w:pPr>
      <w:r w:rsidRPr="00CA47AA">
        <w:rPr>
          <w:sz w:val="36"/>
        </w:rPr>
        <w:t>Regular and free newsletters for all the students with all the essential information.</w:t>
      </w:r>
    </w:p>
    <w:p w:rsidR="00DB257A" w:rsidRPr="00DB257A" w:rsidRDefault="00DB257A" w:rsidP="00DB257A">
      <w:pPr>
        <w:pStyle w:val="ListParagraph"/>
        <w:numPr>
          <w:ilvl w:val="0"/>
          <w:numId w:val="17"/>
        </w:numPr>
        <w:rPr>
          <w:sz w:val="36"/>
          <w:lang w:val="en-IN"/>
        </w:rPr>
      </w:pPr>
      <w:r w:rsidRPr="00CA47AA">
        <w:rPr>
          <w:sz w:val="36"/>
          <w:lang w:val="en-IN"/>
        </w:rPr>
        <w:t>MSPs are also allowed to take workshops</w:t>
      </w:r>
      <w:r>
        <w:rPr>
          <w:sz w:val="36"/>
          <w:lang w:val="en-IN"/>
        </w:rPr>
        <w:t>.</w:t>
      </w:r>
    </w:p>
    <w:p w:rsidR="00CA47AA" w:rsidRDefault="00FE73E1" w:rsidP="005910F5">
      <w:pPr>
        <w:pStyle w:val="ListParagraph"/>
        <w:numPr>
          <w:ilvl w:val="0"/>
          <w:numId w:val="17"/>
        </w:numPr>
        <w:rPr>
          <w:sz w:val="36"/>
          <w:lang w:val="en-IN"/>
        </w:rPr>
      </w:pPr>
      <w:r>
        <w:rPr>
          <w:sz w:val="36"/>
          <w:lang w:val="en-IN"/>
        </w:rPr>
        <w:t xml:space="preserve">Expectations </w:t>
      </w:r>
      <w:r w:rsidR="005910F5" w:rsidRPr="00CA47AA">
        <w:rPr>
          <w:sz w:val="36"/>
          <w:lang w:val="en-IN"/>
        </w:rPr>
        <w:t>of p</w:t>
      </w:r>
      <w:r>
        <w:rPr>
          <w:sz w:val="36"/>
          <w:lang w:val="en-IN"/>
        </w:rPr>
        <w:t>eo</w:t>
      </w:r>
      <w:r w:rsidR="005910F5" w:rsidRPr="00CA47AA">
        <w:rPr>
          <w:sz w:val="36"/>
          <w:lang w:val="en-IN"/>
        </w:rPr>
        <w:t>pl</w:t>
      </w:r>
      <w:r>
        <w:rPr>
          <w:sz w:val="36"/>
          <w:lang w:val="en-IN"/>
        </w:rPr>
        <w:t>e well known. So, conducting workshops will be based on the requirements of the general.</w:t>
      </w:r>
    </w:p>
    <w:p w:rsidR="00CA47AA" w:rsidRDefault="0031355A" w:rsidP="005910F5">
      <w:pPr>
        <w:pStyle w:val="ListParagraph"/>
        <w:numPr>
          <w:ilvl w:val="0"/>
          <w:numId w:val="17"/>
        </w:numPr>
        <w:rPr>
          <w:sz w:val="36"/>
          <w:lang w:val="en-IN"/>
        </w:rPr>
      </w:pPr>
      <w:r w:rsidRPr="00CA47AA">
        <w:rPr>
          <w:sz w:val="36"/>
          <w:lang w:val="en-IN"/>
        </w:rPr>
        <w:lastRenderedPageBreak/>
        <w:t>Online doubt</w:t>
      </w:r>
      <w:r w:rsidR="00FE73E1">
        <w:rPr>
          <w:sz w:val="36"/>
          <w:lang w:val="en-IN"/>
        </w:rPr>
        <w:t xml:space="preserve"> removal</w:t>
      </w:r>
      <w:r w:rsidRPr="00CA47AA">
        <w:rPr>
          <w:sz w:val="36"/>
          <w:lang w:val="en-IN"/>
        </w:rPr>
        <w:t xml:space="preserve"> sessions &amp; tutorial videos</w:t>
      </w:r>
      <w:r w:rsidR="00123283" w:rsidRPr="00CA47AA">
        <w:rPr>
          <w:sz w:val="36"/>
          <w:lang w:val="en-IN"/>
        </w:rPr>
        <w:t>...</w:t>
      </w:r>
    </w:p>
    <w:p w:rsidR="008A4D75" w:rsidRPr="00CA47AA" w:rsidRDefault="008A4D75" w:rsidP="008A4D75">
      <w:pPr>
        <w:pStyle w:val="ListParagraph"/>
        <w:numPr>
          <w:ilvl w:val="0"/>
          <w:numId w:val="17"/>
        </w:numPr>
        <w:rPr>
          <w:sz w:val="36"/>
          <w:lang w:val="en-IN"/>
        </w:rPr>
      </w:pPr>
      <w:r w:rsidRPr="00CA47AA">
        <w:rPr>
          <w:sz w:val="36"/>
        </w:rPr>
        <w:t>A STRONG AND WELL DEVELOPED WEBSITE TO SUPPORT THE CLUB!! Lots o</w:t>
      </w:r>
      <w:r>
        <w:rPr>
          <w:sz w:val="36"/>
        </w:rPr>
        <w:t>f visitors (5000/month)</w:t>
      </w:r>
      <w:r w:rsidRPr="00CA47AA">
        <w:rPr>
          <w:sz w:val="36"/>
        </w:rPr>
        <w:t xml:space="preserve">…  </w:t>
      </w:r>
    </w:p>
    <w:p w:rsidR="000A6129" w:rsidRPr="00FE73E1" w:rsidRDefault="00175C91" w:rsidP="000A6129">
      <w:pPr>
        <w:pStyle w:val="ListParagraph"/>
        <w:numPr>
          <w:ilvl w:val="0"/>
          <w:numId w:val="17"/>
        </w:numPr>
        <w:rPr>
          <w:sz w:val="36"/>
          <w:lang w:val="en-IN"/>
        </w:rPr>
      </w:pPr>
      <w:r w:rsidRPr="00CA47AA">
        <w:rPr>
          <w:sz w:val="36"/>
        </w:rPr>
        <w:t xml:space="preserve">Regular updates for the students about workshops, events of MIT </w:t>
      </w:r>
      <w:proofErr w:type="gramStart"/>
      <w:r w:rsidRPr="00CA47AA">
        <w:rPr>
          <w:sz w:val="36"/>
        </w:rPr>
        <w:t>and</w:t>
      </w:r>
      <w:proofErr w:type="gramEnd"/>
      <w:r w:rsidRPr="00CA47AA">
        <w:rPr>
          <w:sz w:val="36"/>
        </w:rPr>
        <w:t xml:space="preserve"> other colleges for students who have subscribed to us</w:t>
      </w:r>
      <w:r w:rsidR="00FE73E1">
        <w:rPr>
          <w:sz w:val="36"/>
        </w:rPr>
        <w:t>.</w:t>
      </w:r>
    </w:p>
    <w:p w:rsidR="00CA47AA" w:rsidRPr="00CA47AA" w:rsidRDefault="00175C91" w:rsidP="005910F5">
      <w:pPr>
        <w:pStyle w:val="ListParagraph"/>
        <w:numPr>
          <w:ilvl w:val="0"/>
          <w:numId w:val="17"/>
        </w:numPr>
        <w:rPr>
          <w:sz w:val="36"/>
          <w:lang w:val="en-IN"/>
        </w:rPr>
      </w:pPr>
      <w:r w:rsidRPr="00CA47AA">
        <w:rPr>
          <w:sz w:val="36"/>
        </w:rPr>
        <w:t>Mock events for international competitions like BITWISE, GOOGLE-CODEJAM.</w:t>
      </w:r>
    </w:p>
    <w:p w:rsidR="00CA47AA" w:rsidRPr="00CA47AA" w:rsidRDefault="00175C91" w:rsidP="005910F5">
      <w:pPr>
        <w:pStyle w:val="ListParagraph"/>
        <w:numPr>
          <w:ilvl w:val="0"/>
          <w:numId w:val="17"/>
        </w:numPr>
        <w:rPr>
          <w:sz w:val="36"/>
          <w:lang w:val="en-IN"/>
        </w:rPr>
      </w:pPr>
      <w:r w:rsidRPr="00CA47AA">
        <w:rPr>
          <w:sz w:val="36"/>
        </w:rPr>
        <w:t>We will be vis</w:t>
      </w:r>
      <w:r w:rsidR="00CE3C2B" w:rsidRPr="00CA47AA">
        <w:rPr>
          <w:sz w:val="36"/>
        </w:rPr>
        <w:t xml:space="preserve">iting </w:t>
      </w:r>
      <w:r w:rsidR="00107AA8" w:rsidRPr="00CA47AA">
        <w:rPr>
          <w:sz w:val="36"/>
        </w:rPr>
        <w:t xml:space="preserve">government </w:t>
      </w:r>
      <w:r w:rsidR="00CE3C2B" w:rsidRPr="00CA47AA">
        <w:rPr>
          <w:sz w:val="36"/>
        </w:rPr>
        <w:t>schools to teach students</w:t>
      </w:r>
      <w:r w:rsidR="00107AA8" w:rsidRPr="00CA47AA">
        <w:rPr>
          <w:sz w:val="36"/>
        </w:rPr>
        <w:t xml:space="preserve"> about computers</w:t>
      </w:r>
      <w:r w:rsidR="00151BD2" w:rsidRPr="00CA47AA">
        <w:rPr>
          <w:sz w:val="36"/>
        </w:rPr>
        <w:t xml:space="preserve"> and create some interest in technical stuff</w:t>
      </w:r>
      <w:r w:rsidR="00107AA8" w:rsidRPr="00CA47AA">
        <w:rPr>
          <w:sz w:val="36"/>
        </w:rPr>
        <w:t>.</w:t>
      </w:r>
    </w:p>
    <w:p w:rsidR="00CA47AA" w:rsidRPr="00CA47AA" w:rsidRDefault="004C6700" w:rsidP="005910F5">
      <w:pPr>
        <w:pStyle w:val="ListParagraph"/>
        <w:numPr>
          <w:ilvl w:val="0"/>
          <w:numId w:val="17"/>
        </w:numPr>
        <w:rPr>
          <w:sz w:val="36"/>
          <w:lang w:val="en-IN"/>
        </w:rPr>
      </w:pPr>
      <w:r w:rsidRPr="00CA47AA">
        <w:rPr>
          <w:sz w:val="36"/>
        </w:rPr>
        <w:t xml:space="preserve">Self made tutorials </w:t>
      </w:r>
      <w:r w:rsidR="00167427" w:rsidRPr="00CA47AA">
        <w:rPr>
          <w:sz w:val="36"/>
        </w:rPr>
        <w:t>booklets</w:t>
      </w:r>
      <w:r w:rsidRPr="00CA47AA">
        <w:rPr>
          <w:sz w:val="36"/>
        </w:rPr>
        <w:t>, presentations</w:t>
      </w:r>
      <w:r w:rsidR="00167427" w:rsidRPr="00CA47AA">
        <w:rPr>
          <w:sz w:val="36"/>
        </w:rPr>
        <w:t xml:space="preserve"> </w:t>
      </w:r>
      <w:r w:rsidRPr="00CA47AA">
        <w:rPr>
          <w:sz w:val="36"/>
        </w:rPr>
        <w:t xml:space="preserve">and videos </w:t>
      </w:r>
      <w:r w:rsidR="00167427" w:rsidRPr="00CA47AA">
        <w:rPr>
          <w:sz w:val="36"/>
        </w:rPr>
        <w:t>supplied to people attending workshops</w:t>
      </w:r>
      <w:r w:rsidRPr="00CA47AA">
        <w:rPr>
          <w:sz w:val="36"/>
        </w:rPr>
        <w:t xml:space="preserve"> and also uploaded online</w:t>
      </w:r>
      <w:r w:rsidR="00167427" w:rsidRPr="00CA47AA">
        <w:rPr>
          <w:sz w:val="36"/>
        </w:rPr>
        <w:t>.</w:t>
      </w:r>
    </w:p>
    <w:p w:rsidR="00CA47AA" w:rsidRPr="000A6129" w:rsidRDefault="000430D8" w:rsidP="000A6129">
      <w:pPr>
        <w:pStyle w:val="ListParagraph"/>
        <w:numPr>
          <w:ilvl w:val="0"/>
          <w:numId w:val="17"/>
        </w:numPr>
        <w:rPr>
          <w:sz w:val="36"/>
          <w:lang w:val="en-IN"/>
        </w:rPr>
      </w:pPr>
      <w:r w:rsidRPr="00CA47AA">
        <w:rPr>
          <w:sz w:val="36"/>
        </w:rPr>
        <w:t>An approach of developing a similar website like</w:t>
      </w:r>
      <w:r w:rsidR="000A6129">
        <w:rPr>
          <w:sz w:val="36"/>
        </w:rPr>
        <w:t xml:space="preserve"> facebook.</w:t>
      </w:r>
    </w:p>
    <w:p w:rsidR="00032FCE" w:rsidRDefault="00032FCE" w:rsidP="000A6129">
      <w:pPr>
        <w:pStyle w:val="ListParagraph"/>
        <w:rPr>
          <w:sz w:val="36"/>
        </w:rPr>
      </w:pPr>
    </w:p>
    <w:p w:rsidR="00032FCE" w:rsidRDefault="00032FCE">
      <w:pPr>
        <w:spacing w:after="200"/>
        <w:rPr>
          <w:sz w:val="36"/>
        </w:rPr>
      </w:pPr>
      <w:r>
        <w:rPr>
          <w:sz w:val="36"/>
        </w:rPr>
        <w:br w:type="page"/>
      </w:r>
    </w:p>
    <w:p w:rsidR="000A6129" w:rsidRPr="00032FCE" w:rsidRDefault="00DB257A" w:rsidP="00DB257A">
      <w:pPr>
        <w:pStyle w:val="Title"/>
        <w:jc w:val="left"/>
      </w:pPr>
      <w:r w:rsidRPr="00DB257A">
        <w:lastRenderedPageBreak/>
        <w:t xml:space="preserve">     </w:t>
      </w:r>
      <w:r w:rsidR="000A6129" w:rsidRPr="00032FCE">
        <w:t>DESIGNATIONS OF THE TEAM MEMBERS</w:t>
      </w:r>
    </w:p>
    <w:p w:rsidR="00032FCE" w:rsidRDefault="00032FCE" w:rsidP="00032FCE">
      <w:pPr>
        <w:pStyle w:val="ListParagraph"/>
        <w:rPr>
          <w:rStyle w:val="Heading1Char"/>
        </w:rPr>
      </w:pPr>
    </w:p>
    <w:p w:rsidR="00032FCE" w:rsidRDefault="00032FCE" w:rsidP="00032FCE">
      <w:pPr>
        <w:pStyle w:val="ListParagraph"/>
        <w:rPr>
          <w:rStyle w:val="Heading1Char"/>
        </w:rPr>
      </w:pPr>
    </w:p>
    <w:p w:rsidR="00032FCE" w:rsidRDefault="00123283" w:rsidP="00032FCE">
      <w:pPr>
        <w:pStyle w:val="ListParagraph"/>
      </w:pPr>
      <w:r>
        <w:rPr>
          <w:rStyle w:val="Heading1Char"/>
        </w:rPr>
        <w:t>Vignesh</w:t>
      </w:r>
      <w:r w:rsidR="000A6129" w:rsidRPr="00032FCE">
        <w:rPr>
          <w:rStyle w:val="Heading1Char"/>
        </w:rPr>
        <w:t>–</w:t>
      </w:r>
      <w:r w:rsidR="00032FCE" w:rsidRPr="00032FCE">
        <w:rPr>
          <w:rStyle w:val="Heading1Char"/>
        </w:rPr>
        <w:t>Founder and President</w:t>
      </w:r>
    </w:p>
    <w:p w:rsidR="00996A96" w:rsidRDefault="00123283" w:rsidP="00032FCE">
      <w:pPr>
        <w:pStyle w:val="ListParagraph"/>
      </w:pPr>
      <w:r w:rsidRPr="00032FCE">
        <w:t>(Administrates</w:t>
      </w:r>
      <w:r w:rsidR="000A6129" w:rsidRPr="00032FCE">
        <w:t xml:space="preserve"> all the work and does almost all the work like coding, designing, managing, etc.)</w:t>
      </w:r>
      <w:r w:rsidR="000A6129" w:rsidRPr="00032FCE">
        <w:br/>
      </w:r>
      <w:r w:rsidR="000A6129" w:rsidRPr="00032FCE">
        <w:br/>
      </w:r>
      <w:r w:rsidR="000A6129" w:rsidRPr="00032FCE">
        <w:rPr>
          <w:rStyle w:val="Heading1Char"/>
        </w:rPr>
        <w:t>Amit Sengupta</w:t>
      </w:r>
      <w:r>
        <w:rPr>
          <w:rStyle w:val="Heading1Char"/>
        </w:rPr>
        <w:t> – Chief Designer</w:t>
      </w:r>
      <w:r w:rsidR="000A6129" w:rsidRPr="00032FCE">
        <w:rPr>
          <w:rStyle w:val="Heading1Char"/>
        </w:rPr>
        <w:t> </w:t>
      </w:r>
      <w:r w:rsidR="000A6129" w:rsidRPr="00032FCE">
        <w:rPr>
          <w:rStyle w:val="Heading1Char"/>
        </w:rPr>
        <w:br/>
      </w:r>
      <w:r w:rsidR="000A6129" w:rsidRPr="00032FCE">
        <w:t>(Photoshop to make images, posters etc. and any coding if needed)</w:t>
      </w:r>
      <w:r w:rsidR="000A6129" w:rsidRPr="00032FCE">
        <w:br/>
      </w:r>
    </w:p>
    <w:p w:rsidR="000A6129" w:rsidRPr="00032FCE" w:rsidRDefault="00123283" w:rsidP="00032FCE">
      <w:pPr>
        <w:pStyle w:val="ListParagraph"/>
      </w:pPr>
      <w:r>
        <w:rPr>
          <w:rStyle w:val="Heading1Char"/>
        </w:rPr>
        <w:t>Manish Devadiga – Chief Designer</w:t>
      </w:r>
      <w:r w:rsidR="000A6129" w:rsidRPr="00032FCE">
        <w:rPr>
          <w:rStyle w:val="Heading1Char"/>
        </w:rPr>
        <w:br/>
      </w:r>
      <w:r w:rsidR="000A6129" w:rsidRPr="00032FCE">
        <w:t>(Photoshop to make images, posters etc. and designs regular Tech Ahoy wallpapers)</w:t>
      </w:r>
      <w:r w:rsidR="000A6129" w:rsidRPr="00032FCE">
        <w:br/>
      </w:r>
      <w:r w:rsidR="000A6129" w:rsidRPr="00032FCE">
        <w:br/>
      </w:r>
      <w:r w:rsidR="000A6129" w:rsidRPr="00032FCE">
        <w:rPr>
          <w:rStyle w:val="Heading1Char"/>
        </w:rPr>
        <w:t>Suveer Arora</w:t>
      </w:r>
      <w:r>
        <w:rPr>
          <w:rStyle w:val="Heading1Char"/>
        </w:rPr>
        <w:t xml:space="preserve"> – Chief Designer for Newsletters</w:t>
      </w:r>
      <w:r w:rsidR="000A6129" w:rsidRPr="00032FCE">
        <w:rPr>
          <w:rStyle w:val="Heading1Char"/>
        </w:rPr>
        <w:br/>
      </w:r>
      <w:r w:rsidR="000A6129" w:rsidRPr="00032FCE">
        <w:t>(Designs Newsletters)</w:t>
      </w:r>
      <w:r w:rsidR="000A6129" w:rsidRPr="00032FCE">
        <w:br/>
      </w:r>
      <w:r w:rsidR="000A6129" w:rsidRPr="00032FCE">
        <w:br/>
      </w:r>
      <w:r w:rsidR="000A6129" w:rsidRPr="00032FCE">
        <w:rPr>
          <w:rStyle w:val="Heading1Char"/>
        </w:rPr>
        <w:t>Sa</w:t>
      </w:r>
      <w:r>
        <w:rPr>
          <w:rStyle w:val="Heading1Char"/>
        </w:rPr>
        <w:t>ngeet Verma – Associate Director</w:t>
      </w:r>
      <w:r w:rsidR="000A6129" w:rsidRPr="00032FCE">
        <w:rPr>
          <w:rStyle w:val="Heading1Char"/>
        </w:rPr>
        <w:br/>
      </w:r>
      <w:r w:rsidR="000A6129" w:rsidRPr="00032FCE">
        <w:t>(Photoshop to make images, posters etc. and designs regular Tech Ahoy wallpapers)</w:t>
      </w:r>
      <w:r w:rsidR="000A6129" w:rsidRPr="00032FCE">
        <w:br/>
      </w:r>
      <w:r w:rsidR="000A6129" w:rsidRPr="00032FCE">
        <w:br/>
      </w:r>
      <w:hyperlink r:id="rId11" w:history="1">
        <w:r w:rsidR="000A6129" w:rsidRPr="00032FCE">
          <w:rPr>
            <w:rStyle w:val="Heading1Char"/>
          </w:rPr>
          <w:t>Prakhar Mohan</w:t>
        </w:r>
      </w:hyperlink>
      <w:r>
        <w:rPr>
          <w:rStyle w:val="Heading1Char"/>
        </w:rPr>
        <w:t> – Chief Blogger and Associate Publicity Head</w:t>
      </w:r>
      <w:r w:rsidR="000A6129" w:rsidRPr="00032FCE">
        <w:rPr>
          <w:rStyle w:val="Heading1Char"/>
        </w:rPr>
        <w:br/>
      </w:r>
      <w:r w:rsidR="000A6129" w:rsidRPr="00032FCE">
        <w:t>(Must write and coordinate for the new blog section of the website and must find out about events @all colleges and blog about it.. Must also work with ARUN D PAI for publicity and does coding also)</w:t>
      </w:r>
      <w:r w:rsidR="000A6129" w:rsidRPr="00032FCE">
        <w:br/>
      </w:r>
      <w:r w:rsidR="000A6129" w:rsidRPr="00032FCE">
        <w:br/>
      </w:r>
    </w:p>
    <w:p w:rsidR="000A6129" w:rsidRPr="00032FCE" w:rsidRDefault="00123283" w:rsidP="00032FCE">
      <w:pPr>
        <w:pStyle w:val="ListParagraph"/>
        <w:rPr>
          <w:rStyle w:val="Heading1Char"/>
        </w:rPr>
      </w:pPr>
      <w:r>
        <w:rPr>
          <w:rStyle w:val="Heading1Char"/>
        </w:rPr>
        <w:t>Amit Ranjan – Treasurer</w:t>
      </w:r>
      <w:r w:rsidR="006F16A3" w:rsidRPr="00032FCE">
        <w:rPr>
          <w:rStyle w:val="Heading1Char"/>
        </w:rPr>
        <w:t xml:space="preserve"> &amp; Information Manager</w:t>
      </w:r>
    </w:p>
    <w:p w:rsidR="000A6129" w:rsidRDefault="000A6129" w:rsidP="00032FCE">
      <w:pPr>
        <w:pStyle w:val="ListParagraph"/>
      </w:pPr>
      <w:r w:rsidRPr="00032FCE">
        <w:t>(Keeps track of all the financial deals</w:t>
      </w:r>
      <w:r w:rsidR="006F16A3" w:rsidRPr="00032FCE">
        <w:t>. Manages the various informations about the club.</w:t>
      </w:r>
      <w:r w:rsidRPr="00032FCE">
        <w:t>)</w:t>
      </w:r>
      <w:r w:rsidRPr="00032FCE">
        <w:br/>
      </w:r>
      <w:r w:rsidRPr="00032FCE">
        <w:rPr>
          <w:rStyle w:val="Heading1Char"/>
        </w:rPr>
        <w:br/>
      </w:r>
      <w:r w:rsidR="00123283">
        <w:rPr>
          <w:rStyle w:val="Heading1Char"/>
        </w:rPr>
        <w:t xml:space="preserve">Abhishek </w:t>
      </w:r>
      <w:proofErr w:type="spellStart"/>
      <w:r w:rsidR="00123283">
        <w:rPr>
          <w:rStyle w:val="Heading1Char"/>
        </w:rPr>
        <w:t>Jha</w:t>
      </w:r>
      <w:proofErr w:type="spellEnd"/>
      <w:r w:rsidR="00123283">
        <w:rPr>
          <w:rStyle w:val="Heading1Char"/>
        </w:rPr>
        <w:t xml:space="preserve"> – Head of Inter-College </w:t>
      </w:r>
      <w:proofErr w:type="gramStart"/>
      <w:r w:rsidR="00123283">
        <w:rPr>
          <w:rStyle w:val="Heading1Char"/>
        </w:rPr>
        <w:t>Relationships</w:t>
      </w:r>
      <w:proofErr w:type="gramEnd"/>
      <w:r w:rsidRPr="00032FCE">
        <w:rPr>
          <w:rStyle w:val="Heading1Char"/>
        </w:rPr>
        <w:br/>
      </w:r>
      <w:r w:rsidRPr="00032FCE">
        <w:t xml:space="preserve">(Gather people from all colleges throughout INDIA and spread the info about </w:t>
      </w:r>
      <w:proofErr w:type="spellStart"/>
      <w:r w:rsidRPr="00032FCE">
        <w:t>techahoy</w:t>
      </w:r>
      <w:proofErr w:type="spellEnd"/>
      <w:r w:rsidRPr="00032FCE">
        <w:t xml:space="preserve"> everywhere and get a club formed in each and every college.. Also gives regular updates about all the events happening in the college)</w:t>
      </w:r>
      <w:r w:rsidRPr="00032FCE">
        <w:br/>
      </w:r>
      <w:r w:rsidRPr="00032FCE">
        <w:br/>
      </w:r>
      <w:hyperlink r:id="rId12" w:history="1">
        <w:proofErr w:type="spellStart"/>
        <w:r w:rsidRPr="00032FCE">
          <w:rPr>
            <w:rStyle w:val="Heading1Char"/>
          </w:rPr>
          <w:t>Rahul</w:t>
        </w:r>
        <w:proofErr w:type="spellEnd"/>
        <w:r w:rsidRPr="00032FCE">
          <w:rPr>
            <w:rStyle w:val="Heading1Char"/>
          </w:rPr>
          <w:t xml:space="preserve"> Kumar </w:t>
        </w:r>
        <w:proofErr w:type="spellStart"/>
        <w:r w:rsidRPr="00032FCE">
          <w:rPr>
            <w:rStyle w:val="Heading1Char"/>
          </w:rPr>
          <w:t>Sawhney</w:t>
        </w:r>
        <w:proofErr w:type="spellEnd"/>
      </w:hyperlink>
      <w:r w:rsidR="00123283">
        <w:rPr>
          <w:rStyle w:val="Heading1Char"/>
        </w:rPr>
        <w:t>:- Chief Sponsorship Head and Associate</w:t>
      </w:r>
      <w:r w:rsidRPr="00032FCE">
        <w:rPr>
          <w:rStyle w:val="Heading1Char"/>
        </w:rPr>
        <w:t xml:space="preserve"> H</w:t>
      </w:r>
      <w:r w:rsidR="00123283">
        <w:rPr>
          <w:rStyle w:val="Heading1Char"/>
        </w:rPr>
        <w:t>ead of Inter-College Relationships</w:t>
      </w:r>
      <w:r w:rsidRPr="00032FCE">
        <w:br/>
        <w:t xml:space="preserve">(Look for sponsorships from different shops/companies for </w:t>
      </w:r>
      <w:proofErr w:type="spellStart"/>
      <w:r w:rsidRPr="00032FCE">
        <w:t>techahoy's</w:t>
      </w:r>
      <w:proofErr w:type="spellEnd"/>
      <w:r w:rsidRPr="00032FCE">
        <w:t xml:space="preserve"> website and its events and coordinate the people working under him)</w:t>
      </w:r>
      <w:r w:rsidRPr="00032FCE">
        <w:br/>
      </w:r>
      <w:r w:rsidRPr="00032FCE">
        <w:br/>
      </w:r>
      <w:hyperlink r:id="rId13" w:history="1">
        <w:proofErr w:type="spellStart"/>
        <w:r w:rsidRPr="00032FCE">
          <w:rPr>
            <w:rStyle w:val="Heading1Char"/>
          </w:rPr>
          <w:t>Parth</w:t>
        </w:r>
        <w:proofErr w:type="spellEnd"/>
        <w:r w:rsidRPr="00032FCE">
          <w:rPr>
            <w:rStyle w:val="Heading1Char"/>
          </w:rPr>
          <w:t xml:space="preserve"> </w:t>
        </w:r>
        <w:proofErr w:type="spellStart"/>
        <w:r w:rsidRPr="00032FCE">
          <w:rPr>
            <w:rStyle w:val="Heading1Char"/>
          </w:rPr>
          <w:t>Srivastav</w:t>
        </w:r>
        <w:proofErr w:type="spellEnd"/>
      </w:hyperlink>
      <w:r w:rsidR="00123283">
        <w:rPr>
          <w:rStyle w:val="Heading1Char"/>
        </w:rPr>
        <w:t xml:space="preserve"> – Head of </w:t>
      </w:r>
      <w:proofErr w:type="spellStart"/>
      <w:r w:rsidR="00123283">
        <w:rPr>
          <w:rStyle w:val="Heading1Char"/>
        </w:rPr>
        <w:t>Reviews,Error</w:t>
      </w:r>
      <w:proofErr w:type="spellEnd"/>
      <w:r w:rsidR="00123283">
        <w:rPr>
          <w:rStyle w:val="Heading1Char"/>
        </w:rPr>
        <w:t xml:space="preserve"> Testing and Solutions</w:t>
      </w:r>
      <w:r w:rsidRPr="00032FCE">
        <w:rPr>
          <w:rStyle w:val="Heading1Char"/>
        </w:rPr>
        <w:br/>
      </w:r>
      <w:r w:rsidRPr="00032FCE">
        <w:t>(Finds out problems with the website/club, suggests solutions for it and also gives regular reviews of new games and movies available)</w:t>
      </w:r>
      <w:r w:rsidRPr="00032FCE">
        <w:br/>
      </w:r>
      <w:r w:rsidRPr="00032FCE">
        <w:lastRenderedPageBreak/>
        <w:br/>
      </w:r>
      <w:hyperlink r:id="rId14" w:history="1">
        <w:r w:rsidRPr="00032FCE">
          <w:rPr>
            <w:rStyle w:val="Heading1Char"/>
          </w:rPr>
          <w:t xml:space="preserve">Nikita </w:t>
        </w:r>
        <w:proofErr w:type="spellStart"/>
        <w:r w:rsidRPr="00032FCE">
          <w:rPr>
            <w:rStyle w:val="Heading1Char"/>
          </w:rPr>
          <w:t>Tibrewal</w:t>
        </w:r>
        <w:proofErr w:type="spellEnd"/>
      </w:hyperlink>
      <w:r w:rsidR="00123283">
        <w:rPr>
          <w:rStyle w:val="Heading1Char"/>
        </w:rPr>
        <w:t> – Head of Coding and</w:t>
      </w:r>
      <w:r w:rsidRPr="00032FCE">
        <w:rPr>
          <w:rStyle w:val="Heading1Char"/>
        </w:rPr>
        <w:t xml:space="preserve"> </w:t>
      </w:r>
      <w:r w:rsidR="00123283">
        <w:rPr>
          <w:rStyle w:val="Heading1Char"/>
        </w:rPr>
        <w:t>optimizing and</w:t>
      </w:r>
      <w:r w:rsidRPr="00032FCE">
        <w:rPr>
          <w:rStyle w:val="Heading1Char"/>
        </w:rPr>
        <w:t xml:space="preserve"> </w:t>
      </w:r>
      <w:r w:rsidR="00123283">
        <w:rPr>
          <w:rStyle w:val="Heading1Char"/>
        </w:rPr>
        <w:t>Associate head of Newsletters</w:t>
      </w:r>
      <w:r w:rsidRPr="00032FCE">
        <w:br/>
        <w:t xml:space="preserve">(Must code many pages for the website and must ensure optimum speed of the website always (even in slow connections) and must work with </w:t>
      </w:r>
      <w:proofErr w:type="spellStart"/>
      <w:r w:rsidRPr="00032FCE">
        <w:t>atul</w:t>
      </w:r>
      <w:proofErr w:type="spellEnd"/>
      <w:r w:rsidRPr="00032FCE">
        <w:t xml:space="preserve"> </w:t>
      </w:r>
      <w:proofErr w:type="spellStart"/>
      <w:r w:rsidRPr="00032FCE">
        <w:t>todi</w:t>
      </w:r>
      <w:proofErr w:type="spellEnd"/>
      <w:r w:rsidRPr="00032FCE">
        <w:t xml:space="preserve"> for newsletters)</w:t>
      </w:r>
      <w:r w:rsidRPr="00032FCE">
        <w:br/>
      </w:r>
      <w:r w:rsidRPr="00032FCE">
        <w:br/>
      </w:r>
      <w:hyperlink r:id="rId15" w:history="1">
        <w:r w:rsidRPr="00032FCE">
          <w:rPr>
            <w:rStyle w:val="Heading1Char"/>
          </w:rPr>
          <w:t xml:space="preserve">Nissan </w:t>
        </w:r>
        <w:proofErr w:type="spellStart"/>
        <w:r w:rsidRPr="00032FCE">
          <w:rPr>
            <w:rStyle w:val="Heading1Char"/>
          </w:rPr>
          <w:t>Modi</w:t>
        </w:r>
        <w:proofErr w:type="spellEnd"/>
      </w:hyperlink>
      <w:r w:rsidR="00123283">
        <w:rPr>
          <w:rStyle w:val="Heading1Char"/>
        </w:rPr>
        <w:t> – Chief Creative Head</w:t>
      </w:r>
      <w:r w:rsidRPr="00032FCE">
        <w:rPr>
          <w:rStyle w:val="Heading1Char"/>
        </w:rPr>
        <w:br/>
      </w:r>
      <w:r w:rsidRPr="00032FCE">
        <w:t>(Proposes the ideas for new workshops, events and activities by addressing the team and frames tutorials for languages)</w:t>
      </w:r>
      <w:r w:rsidRPr="00032FCE">
        <w:br/>
      </w:r>
      <w:r w:rsidRPr="00032FCE">
        <w:br/>
      </w:r>
      <w:proofErr w:type="spellStart"/>
      <w:r w:rsidRPr="00032FCE">
        <w:rPr>
          <w:rStyle w:val="Heading1Char"/>
        </w:rPr>
        <w:t>Chin</w:t>
      </w:r>
      <w:r w:rsidR="00123283">
        <w:rPr>
          <w:rStyle w:val="Heading1Char"/>
        </w:rPr>
        <w:t>may</w:t>
      </w:r>
      <w:proofErr w:type="spellEnd"/>
      <w:r w:rsidR="00123283">
        <w:rPr>
          <w:rStyle w:val="Heading1Char"/>
        </w:rPr>
        <w:t xml:space="preserve"> </w:t>
      </w:r>
      <w:proofErr w:type="spellStart"/>
      <w:r w:rsidR="00123283">
        <w:rPr>
          <w:rStyle w:val="Heading1Char"/>
        </w:rPr>
        <w:t>Mishra</w:t>
      </w:r>
      <w:proofErr w:type="spellEnd"/>
      <w:r w:rsidR="00123283">
        <w:rPr>
          <w:rStyle w:val="Heading1Char"/>
        </w:rPr>
        <w:t xml:space="preserve"> – Chief Creative Head</w:t>
      </w:r>
      <w:r w:rsidRPr="00032FCE">
        <w:rPr>
          <w:rStyle w:val="Heading1Char"/>
        </w:rPr>
        <w:br/>
      </w:r>
      <w:r w:rsidRPr="00032FCE">
        <w:t>(Proposes the ideas for new workshops, events and activities by addressing the team and frames tutorials for languages)</w:t>
      </w:r>
      <w:r w:rsidRPr="00032FCE">
        <w:br/>
      </w:r>
      <w:r w:rsidRPr="00032FCE">
        <w:br/>
      </w:r>
      <w:proofErr w:type="spellStart"/>
      <w:r w:rsidR="00123283">
        <w:rPr>
          <w:rStyle w:val="Heading1Char"/>
        </w:rPr>
        <w:t>Atul</w:t>
      </w:r>
      <w:proofErr w:type="spellEnd"/>
      <w:r w:rsidR="00123283">
        <w:rPr>
          <w:rStyle w:val="Heading1Char"/>
        </w:rPr>
        <w:t xml:space="preserve"> </w:t>
      </w:r>
      <w:proofErr w:type="spellStart"/>
      <w:r w:rsidR="00123283">
        <w:rPr>
          <w:rStyle w:val="Heading1Char"/>
        </w:rPr>
        <w:t>Todi</w:t>
      </w:r>
      <w:proofErr w:type="spellEnd"/>
      <w:r w:rsidR="00123283">
        <w:rPr>
          <w:rStyle w:val="Heading1Char"/>
        </w:rPr>
        <w:t xml:space="preserve"> – Head of News Letters</w:t>
      </w:r>
      <w:r w:rsidRPr="00032FCE">
        <w:rPr>
          <w:rStyle w:val="Heading1Char"/>
        </w:rPr>
        <w:br/>
      </w:r>
      <w:r w:rsidRPr="00032FCE">
        <w:t xml:space="preserve">(Will be available from next sem.. Must coordinate and administrate all the work for publishing </w:t>
      </w:r>
      <w:proofErr w:type="spellStart"/>
      <w:r w:rsidRPr="00032FCE">
        <w:t>news letters</w:t>
      </w:r>
      <w:proofErr w:type="spellEnd"/>
      <w:r w:rsidRPr="00032FCE">
        <w:t xml:space="preserve"> which convey regular details </w:t>
      </w:r>
      <w:proofErr w:type="spellStart"/>
      <w:r w:rsidRPr="00032FCE">
        <w:t>abt</w:t>
      </w:r>
      <w:proofErr w:type="spellEnd"/>
      <w:r w:rsidRPr="00032FCE">
        <w:t xml:space="preserve"> </w:t>
      </w:r>
      <w:proofErr w:type="spellStart"/>
      <w:r w:rsidRPr="00032FCE">
        <w:t>techahoy's</w:t>
      </w:r>
      <w:proofErr w:type="spellEnd"/>
      <w:r w:rsidRPr="00032FCE">
        <w:t xml:space="preserve"> new developments and articles on technological advancements from the </w:t>
      </w:r>
      <w:proofErr w:type="spellStart"/>
      <w:r w:rsidRPr="00032FCE">
        <w:t>MITans</w:t>
      </w:r>
      <w:proofErr w:type="spellEnd"/>
      <w:r w:rsidRPr="00032FCE">
        <w:t xml:space="preserve"> themselves</w:t>
      </w:r>
      <w:proofErr w:type="gramStart"/>
      <w:r w:rsidRPr="00032FCE">
        <w:t>..</w:t>
      </w:r>
      <w:proofErr w:type="gramEnd"/>
      <w:r w:rsidRPr="00032FCE">
        <w:t xml:space="preserve"> We will invite articles and select the best one</w:t>
      </w:r>
      <w:proofErr w:type="gramStart"/>
      <w:r w:rsidRPr="00032FCE">
        <w:t>..</w:t>
      </w:r>
      <w:proofErr w:type="gramEnd"/>
      <w:r w:rsidRPr="00032FCE">
        <w:t xml:space="preserve"> Any resource can be used by him</w:t>
      </w:r>
      <w:proofErr w:type="gramStart"/>
      <w:r w:rsidRPr="00032FCE">
        <w:t>)</w:t>
      </w:r>
      <w:proofErr w:type="gramEnd"/>
      <w:r w:rsidRPr="00032FCE">
        <w:br/>
      </w:r>
      <w:r w:rsidRPr="00032FCE">
        <w:br/>
      </w:r>
      <w:proofErr w:type="spellStart"/>
      <w:r w:rsidRPr="00032FCE">
        <w:rPr>
          <w:rStyle w:val="Heading1Char"/>
        </w:rPr>
        <w:t>Ayush</w:t>
      </w:r>
      <w:proofErr w:type="spellEnd"/>
      <w:r w:rsidRPr="00032FCE">
        <w:rPr>
          <w:rStyle w:val="Heading1Char"/>
        </w:rPr>
        <w:t xml:space="preserve"> </w:t>
      </w:r>
      <w:proofErr w:type="spellStart"/>
      <w:r w:rsidRPr="00032FCE">
        <w:rPr>
          <w:rStyle w:val="Heading1Char"/>
        </w:rPr>
        <w:t>choubey</w:t>
      </w:r>
      <w:proofErr w:type="spellEnd"/>
      <w:r w:rsidRPr="00032FCE">
        <w:rPr>
          <w:rStyle w:val="Heading1Char"/>
        </w:rPr>
        <w:t xml:space="preserve"> - Head of database management and hacking.</w:t>
      </w:r>
      <w:r w:rsidRPr="00032FCE">
        <w:rPr>
          <w:rStyle w:val="Heading1Char"/>
        </w:rPr>
        <w:br/>
      </w:r>
      <w:r w:rsidRPr="00032FCE">
        <w:t xml:space="preserve">(Manages the database efficiently without any flaws and tries to make the website </w:t>
      </w:r>
      <w:proofErr w:type="spellStart"/>
      <w:r w:rsidRPr="00032FCE">
        <w:t>unhackable</w:t>
      </w:r>
      <w:proofErr w:type="spellEnd"/>
      <w:proofErr w:type="gramStart"/>
      <w:r w:rsidRPr="00032FCE">
        <w:t>..)</w:t>
      </w:r>
      <w:proofErr w:type="gramEnd"/>
      <w:r w:rsidRPr="00032FCE">
        <w:br/>
      </w:r>
      <w:r w:rsidRPr="00032FCE">
        <w:br/>
      </w:r>
      <w:r w:rsidR="00123283">
        <w:rPr>
          <w:rStyle w:val="Heading1Char"/>
        </w:rPr>
        <w:t>Sourabh Prakash – Chief coordinator and Associate Sponsorship Head</w:t>
      </w:r>
      <w:r w:rsidRPr="00032FCE">
        <w:rPr>
          <w:rStyle w:val="Heading1Char"/>
        </w:rPr>
        <w:br/>
      </w:r>
      <w:r w:rsidRPr="00032FCE">
        <w:t>(Administrates First Years(next sem) with their work and look for sponsorships along with rahul)</w:t>
      </w:r>
      <w:r w:rsidRPr="00032FCE">
        <w:br/>
      </w:r>
      <w:r w:rsidRPr="00032FCE">
        <w:br/>
      </w:r>
      <w:r w:rsidR="00123283">
        <w:rPr>
          <w:rStyle w:val="Heading1Char"/>
        </w:rPr>
        <w:t>Arun D Pai-Chief Publicity Head and associate coordinator</w:t>
      </w:r>
      <w:r w:rsidRPr="00032FCE">
        <w:rPr>
          <w:rStyle w:val="Heading1Char"/>
        </w:rPr>
        <w:br/>
      </w:r>
      <w:r w:rsidRPr="00032FCE">
        <w:t>(Publicizes the website everywhere and work with sourabh to manage first years)</w:t>
      </w:r>
      <w:r w:rsidRPr="00032FCE">
        <w:br/>
      </w:r>
      <w:r w:rsidRPr="00032FCE">
        <w:br/>
      </w:r>
      <w:r w:rsidR="00123283">
        <w:rPr>
          <w:rStyle w:val="Heading1Char"/>
        </w:rPr>
        <w:t>Amrita Pritam-Chief Public Relations Officer and Associate Co-coordinator</w:t>
      </w:r>
      <w:r w:rsidRPr="00032FCE">
        <w:rPr>
          <w:rStyle w:val="Heading1Char"/>
        </w:rPr>
        <w:br/>
      </w:r>
      <w:r w:rsidRPr="00032FCE">
        <w:t xml:space="preserve">(Look for the grievances of public, suggest immediate replies and interact with the team regarding this and look for the mails </w:t>
      </w:r>
      <w:r w:rsidR="00123283" w:rsidRPr="00032FCE">
        <w:t>received</w:t>
      </w:r>
      <w:r w:rsidRPr="00032FCE">
        <w:t xml:space="preserve"> and give immediate replies and manage first years with sourabh prakash)</w:t>
      </w:r>
      <w:r w:rsidRPr="00032FCE">
        <w:br/>
      </w:r>
      <w:r w:rsidRPr="00032FCE">
        <w:br/>
      </w:r>
      <w:r w:rsidR="00123283" w:rsidRPr="00032FCE">
        <w:rPr>
          <w:rStyle w:val="Heading1Char"/>
        </w:rPr>
        <w:t>Aariz Faizan: Head For Infrastructure &amp; Development And Associate</w:t>
      </w:r>
      <w:r w:rsidR="00123283">
        <w:rPr>
          <w:rStyle w:val="Heading1Char"/>
        </w:rPr>
        <w:t xml:space="preserve"> Sponsorship Head</w:t>
      </w:r>
      <w:r w:rsidR="00123283" w:rsidRPr="00032FCE">
        <w:t xml:space="preserve"> </w:t>
      </w:r>
      <w:r w:rsidRPr="00032FCE">
        <w:br/>
        <w:t>(Arranges for all the infrastructure required for some operation or event with the help of juniors and finds sponsors for techahoy with rahul)</w:t>
      </w:r>
      <w:r w:rsidRPr="00032FCE">
        <w:br/>
      </w:r>
      <w:r w:rsidRPr="00032FCE">
        <w:br/>
      </w:r>
      <w:r w:rsidR="00123283" w:rsidRPr="00032FCE">
        <w:rPr>
          <w:rStyle w:val="Heading1Char"/>
        </w:rPr>
        <w:t>Amear Suhail: Associate Head For Newsletter And Review</w:t>
      </w:r>
      <w:r w:rsidR="00123283" w:rsidRPr="00032FCE">
        <w:rPr>
          <w:rStyle w:val="Heading1Char"/>
        </w:rPr>
        <w:br/>
      </w:r>
      <w:r w:rsidRPr="00032FCE">
        <w:lastRenderedPageBreak/>
        <w:t>(Writes for newsletters, Reviews latest cars and vehicles)</w:t>
      </w:r>
      <w:r w:rsidRPr="00032FCE">
        <w:br/>
      </w:r>
      <w:r w:rsidRPr="00032FCE">
        <w:br/>
      </w:r>
      <w:r w:rsidR="00123283" w:rsidRPr="00032FCE">
        <w:rPr>
          <w:rStyle w:val="Heading1Char"/>
        </w:rPr>
        <w:t>Kalpit Mehta: External Clubs Moderator And Admin Of Club Page</w:t>
      </w:r>
      <w:r w:rsidR="00123283" w:rsidRPr="00032FCE">
        <w:rPr>
          <w:rStyle w:val="Heading1Char"/>
        </w:rPr>
        <w:br/>
      </w:r>
      <w:r w:rsidRPr="00032FCE">
        <w:t>(Adds the events/</w:t>
      </w:r>
      <w:r w:rsidR="00123283" w:rsidRPr="00032FCE">
        <w:t>programmers</w:t>
      </w:r>
      <w:r w:rsidRPr="00032FCE">
        <w:t xml:space="preserve"> of all the clubs regularly to the website and moderates it)</w:t>
      </w:r>
    </w:p>
    <w:p w:rsidR="00DB257A" w:rsidRDefault="00DB257A" w:rsidP="008D24FD">
      <w:pPr>
        <w:pStyle w:val="ListParagraph"/>
        <w:jc w:val="center"/>
        <w:rPr>
          <w:b/>
          <w:sz w:val="36"/>
          <w:u w:val="single"/>
        </w:rPr>
      </w:pPr>
    </w:p>
    <w:p w:rsidR="00DB257A" w:rsidRDefault="00DB257A" w:rsidP="008D24FD">
      <w:pPr>
        <w:pStyle w:val="ListParagraph"/>
        <w:jc w:val="center"/>
        <w:rPr>
          <w:b/>
          <w:sz w:val="36"/>
          <w:u w:val="single"/>
        </w:rPr>
      </w:pPr>
    </w:p>
    <w:p w:rsidR="00DB257A" w:rsidRDefault="00996A96" w:rsidP="00996A96">
      <w:pPr>
        <w:pStyle w:val="ListParagraph"/>
        <w:rPr>
          <w:sz w:val="36"/>
        </w:rPr>
      </w:pPr>
      <w:r>
        <w:rPr>
          <w:sz w:val="36"/>
        </w:rPr>
        <w:t>These are the current positions of the Team members. There can be any change to this list.</w:t>
      </w:r>
    </w:p>
    <w:p w:rsidR="00996A96" w:rsidRDefault="00996A96" w:rsidP="00996A96">
      <w:pPr>
        <w:pStyle w:val="ListParagraph"/>
        <w:rPr>
          <w:sz w:val="36"/>
        </w:rPr>
      </w:pPr>
      <w:r>
        <w:rPr>
          <w:sz w:val="36"/>
        </w:rPr>
        <w:t>We are also planning to take in 1</w:t>
      </w:r>
      <w:r w:rsidRPr="00996A96">
        <w:rPr>
          <w:sz w:val="36"/>
          <w:vertAlign w:val="superscript"/>
        </w:rPr>
        <w:t>st</w:t>
      </w:r>
      <w:r>
        <w:rPr>
          <w:sz w:val="36"/>
        </w:rPr>
        <w:t xml:space="preserve"> years for the working committee from next year and we would be conducting interviews for these.</w:t>
      </w:r>
    </w:p>
    <w:p w:rsidR="00996A96" w:rsidRDefault="00996A96" w:rsidP="00996A96">
      <w:pPr>
        <w:pStyle w:val="ListParagraph"/>
        <w:rPr>
          <w:sz w:val="36"/>
        </w:rPr>
      </w:pPr>
    </w:p>
    <w:p w:rsidR="00996A96" w:rsidRDefault="00996A96" w:rsidP="00996A96">
      <w:pPr>
        <w:pStyle w:val="ListParagraph"/>
        <w:rPr>
          <w:sz w:val="36"/>
        </w:rPr>
      </w:pPr>
      <w:r>
        <w:rPr>
          <w:sz w:val="36"/>
        </w:rPr>
        <w:t xml:space="preserve">The workshops which we conduct are planned in advance and are taken by professionals and they are allowed to </w:t>
      </w:r>
      <w:proofErr w:type="gramStart"/>
      <w:r>
        <w:rPr>
          <w:sz w:val="36"/>
        </w:rPr>
        <w:t>take  only</w:t>
      </w:r>
      <w:proofErr w:type="gramEnd"/>
      <w:r>
        <w:rPr>
          <w:sz w:val="36"/>
        </w:rPr>
        <w:t xml:space="preserve"> after a mock test, well reviewed by the whole of Tech Ahoy Team.</w:t>
      </w:r>
    </w:p>
    <w:p w:rsidR="00996A96" w:rsidRDefault="00996A96" w:rsidP="00996A96">
      <w:pPr>
        <w:pStyle w:val="ListParagraph"/>
        <w:rPr>
          <w:sz w:val="36"/>
        </w:rPr>
      </w:pPr>
    </w:p>
    <w:p w:rsidR="00996A96" w:rsidRDefault="00996A96" w:rsidP="00996A96">
      <w:pPr>
        <w:pStyle w:val="ListParagraph"/>
        <w:rPr>
          <w:sz w:val="36"/>
        </w:rPr>
      </w:pPr>
      <w:r>
        <w:rPr>
          <w:sz w:val="36"/>
        </w:rPr>
        <w:t>Economical Rates would be charged for all the workshops and will be well utilized only for the development of Tech Ahoy and the Treasurer will take a continuous record of all the transactions.</w:t>
      </w:r>
    </w:p>
    <w:p w:rsidR="004434DA" w:rsidRDefault="004434DA" w:rsidP="00996A96">
      <w:pPr>
        <w:pStyle w:val="ListParagraph"/>
        <w:rPr>
          <w:sz w:val="36"/>
        </w:rPr>
      </w:pPr>
    </w:p>
    <w:p w:rsidR="004434DA" w:rsidRDefault="004434DA" w:rsidP="00996A96">
      <w:pPr>
        <w:pStyle w:val="ListParagraph"/>
        <w:rPr>
          <w:sz w:val="36"/>
        </w:rPr>
      </w:pPr>
      <w:r>
        <w:rPr>
          <w:sz w:val="36"/>
        </w:rPr>
        <w:t>The club will have its centre at MIT and will be having branches at other colleges as soon as it is well established at MIT.</w:t>
      </w:r>
    </w:p>
    <w:p w:rsidR="004434DA" w:rsidRDefault="004434DA" w:rsidP="00996A96">
      <w:pPr>
        <w:pStyle w:val="ListParagraph"/>
        <w:rPr>
          <w:sz w:val="36"/>
        </w:rPr>
      </w:pPr>
    </w:p>
    <w:p w:rsidR="004434DA" w:rsidRPr="00996A96" w:rsidRDefault="004434DA" w:rsidP="00996A96">
      <w:pPr>
        <w:pStyle w:val="ListParagraph"/>
        <w:rPr>
          <w:sz w:val="36"/>
        </w:rPr>
      </w:pPr>
      <w:r>
        <w:rPr>
          <w:sz w:val="36"/>
        </w:rPr>
        <w:t xml:space="preserve">We don’t expect any funds from MIT and all the finance will be </w:t>
      </w:r>
      <w:proofErr w:type="gramStart"/>
      <w:r>
        <w:rPr>
          <w:sz w:val="36"/>
        </w:rPr>
        <w:t>taken care</w:t>
      </w:r>
      <w:proofErr w:type="gramEnd"/>
      <w:r>
        <w:rPr>
          <w:sz w:val="36"/>
        </w:rPr>
        <w:t xml:space="preserve"> by us.</w:t>
      </w:r>
    </w:p>
    <w:p w:rsidR="00DB257A" w:rsidRDefault="00DB257A" w:rsidP="008D24FD">
      <w:pPr>
        <w:pStyle w:val="ListParagraph"/>
        <w:jc w:val="center"/>
        <w:rPr>
          <w:b/>
          <w:sz w:val="36"/>
          <w:u w:val="single"/>
        </w:rPr>
      </w:pPr>
    </w:p>
    <w:p w:rsidR="00DB257A" w:rsidRDefault="000B268F" w:rsidP="000B268F">
      <w:pPr>
        <w:pStyle w:val="ListParagraph"/>
        <w:jc w:val="right"/>
        <w:rPr>
          <w:b/>
          <w:sz w:val="36"/>
        </w:rPr>
      </w:pPr>
      <w:r>
        <w:rPr>
          <w:b/>
          <w:sz w:val="36"/>
        </w:rPr>
        <w:t>-FROM</w:t>
      </w:r>
    </w:p>
    <w:p w:rsidR="00DB257A" w:rsidRPr="000B268F" w:rsidRDefault="000B268F" w:rsidP="000B268F">
      <w:pPr>
        <w:pStyle w:val="ListParagraph"/>
        <w:jc w:val="right"/>
        <w:rPr>
          <w:b/>
          <w:sz w:val="36"/>
        </w:rPr>
      </w:pPr>
      <w:r>
        <w:rPr>
          <w:b/>
          <w:sz w:val="36"/>
        </w:rPr>
        <w:t>THE TECH AHOY TEA</w:t>
      </w:r>
      <w:r w:rsidR="00036055">
        <w:rPr>
          <w:b/>
          <w:sz w:val="36"/>
        </w:rPr>
        <w:t>M</w:t>
      </w:r>
    </w:p>
    <w:p w:rsidR="00DB257A" w:rsidRPr="000B268F" w:rsidRDefault="00DB257A" w:rsidP="008D24FD">
      <w:pPr>
        <w:pStyle w:val="ListParagraph"/>
        <w:jc w:val="center"/>
        <w:rPr>
          <w:b/>
          <w:sz w:val="40"/>
          <w:szCs w:val="40"/>
          <w:u w:val="single"/>
        </w:rPr>
      </w:pPr>
      <w:r w:rsidRPr="000B268F">
        <w:rPr>
          <w:b/>
          <w:sz w:val="40"/>
          <w:szCs w:val="40"/>
          <w:u w:val="single"/>
        </w:rPr>
        <w:lastRenderedPageBreak/>
        <w:t>EVENTS PLANNED</w:t>
      </w:r>
    </w:p>
    <w:p w:rsidR="000B268F" w:rsidRDefault="000B268F" w:rsidP="008D24FD">
      <w:pPr>
        <w:pStyle w:val="ListParagraph"/>
        <w:jc w:val="center"/>
        <w:rPr>
          <w:b/>
          <w:sz w:val="36"/>
          <w:u w:val="single"/>
        </w:rPr>
      </w:pPr>
    </w:p>
    <w:p w:rsidR="009D49EC" w:rsidRPr="00DB257A" w:rsidRDefault="008D24FD" w:rsidP="008D24FD">
      <w:pPr>
        <w:pStyle w:val="ListParagraph"/>
        <w:jc w:val="center"/>
        <w:rPr>
          <w:b/>
          <w:sz w:val="36"/>
          <w:u w:val="single"/>
        </w:rPr>
      </w:pPr>
      <w:r w:rsidRPr="00DB257A">
        <w:rPr>
          <w:b/>
          <w:sz w:val="36"/>
          <w:u w:val="single"/>
        </w:rPr>
        <w:t>I SEMESTER</w:t>
      </w:r>
    </w:p>
    <w:tbl>
      <w:tblPr>
        <w:tblStyle w:val="LightGrid-Accent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D49EC" w:rsidTr="009D49EC">
        <w:trPr>
          <w:cnfStyle w:val="100000000000"/>
        </w:trPr>
        <w:tc>
          <w:tcPr>
            <w:cnfStyle w:val="001000000000"/>
            <w:tcW w:w="2394" w:type="dxa"/>
          </w:tcPr>
          <w:p w:rsidR="009D49EC" w:rsidRDefault="009D49EC" w:rsidP="00032FCE">
            <w:pPr>
              <w:pStyle w:val="ListParagraph"/>
              <w:ind w:left="0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Web Development Week</w:t>
            </w:r>
          </w:p>
        </w:tc>
        <w:tc>
          <w:tcPr>
            <w:tcW w:w="2394" w:type="dxa"/>
          </w:tcPr>
          <w:p w:rsidR="009D49EC" w:rsidRDefault="009D49EC" w:rsidP="00032FCE">
            <w:pPr>
              <w:pStyle w:val="ListParagraph"/>
              <w:ind w:left="0"/>
              <w:cnfStyle w:val="100000000000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 xml:space="preserve">Programming </w:t>
            </w:r>
          </w:p>
        </w:tc>
        <w:tc>
          <w:tcPr>
            <w:tcW w:w="2394" w:type="dxa"/>
          </w:tcPr>
          <w:p w:rsidR="009D49EC" w:rsidRDefault="009D49EC" w:rsidP="00032FCE">
            <w:pPr>
              <w:pStyle w:val="ListParagraph"/>
              <w:ind w:left="0"/>
              <w:cnfStyle w:val="100000000000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Guest lectures</w:t>
            </w:r>
          </w:p>
        </w:tc>
        <w:tc>
          <w:tcPr>
            <w:tcW w:w="2394" w:type="dxa"/>
          </w:tcPr>
          <w:p w:rsidR="009D49EC" w:rsidRDefault="009D49EC" w:rsidP="009D49EC">
            <w:pPr>
              <w:pStyle w:val="ListParagraph"/>
              <w:ind w:left="0"/>
              <w:cnfStyle w:val="100000000000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Guest lectures</w:t>
            </w:r>
          </w:p>
        </w:tc>
      </w:tr>
      <w:tr w:rsidR="009D49EC" w:rsidTr="009D49EC">
        <w:trPr>
          <w:cnfStyle w:val="000000100000"/>
        </w:trPr>
        <w:tc>
          <w:tcPr>
            <w:cnfStyle w:val="001000000000"/>
            <w:tcW w:w="2394" w:type="dxa"/>
          </w:tcPr>
          <w:p w:rsidR="009D49EC" w:rsidRDefault="009D49EC" w:rsidP="00032FCE">
            <w:pPr>
              <w:pStyle w:val="ListParagraph"/>
              <w:ind w:left="0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HTML</w:t>
            </w:r>
            <w:r>
              <w:rPr>
                <w:sz w:val="36"/>
                <w:lang w:val="en-IN"/>
              </w:rPr>
              <w:br/>
              <w:t>CSS</w:t>
            </w:r>
            <w:r>
              <w:rPr>
                <w:sz w:val="36"/>
                <w:lang w:val="en-IN"/>
              </w:rPr>
              <w:br/>
              <w:t>JavaScript</w:t>
            </w:r>
            <w:r>
              <w:rPr>
                <w:sz w:val="36"/>
                <w:lang w:val="en-IN"/>
              </w:rPr>
              <w:br/>
              <w:t>PHP</w:t>
            </w:r>
            <w:r>
              <w:rPr>
                <w:sz w:val="36"/>
                <w:lang w:val="en-IN"/>
              </w:rPr>
              <w:br/>
              <w:t>MYSQL</w:t>
            </w:r>
          </w:p>
        </w:tc>
        <w:tc>
          <w:tcPr>
            <w:tcW w:w="2394" w:type="dxa"/>
          </w:tcPr>
          <w:p w:rsidR="009D49EC" w:rsidRDefault="009D49EC" w:rsidP="00032FCE">
            <w:pPr>
              <w:pStyle w:val="ListParagraph"/>
              <w:ind w:left="0"/>
              <w:cnfStyle w:val="000000100000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Python</w:t>
            </w:r>
            <w:r>
              <w:rPr>
                <w:sz w:val="36"/>
                <w:lang w:val="en-IN"/>
              </w:rPr>
              <w:br/>
              <w:t>C/C++</w:t>
            </w:r>
            <w:r>
              <w:rPr>
                <w:sz w:val="36"/>
                <w:lang w:val="en-IN"/>
              </w:rPr>
              <w:br/>
              <w:t>C#</w:t>
            </w:r>
            <w:r>
              <w:rPr>
                <w:sz w:val="36"/>
                <w:lang w:val="en-IN"/>
              </w:rPr>
              <w:br/>
              <w:t>Java</w:t>
            </w:r>
            <w:r>
              <w:rPr>
                <w:sz w:val="36"/>
                <w:lang w:val="en-IN"/>
              </w:rPr>
              <w:br/>
              <w:t>VB</w:t>
            </w:r>
          </w:p>
        </w:tc>
        <w:tc>
          <w:tcPr>
            <w:tcW w:w="2394" w:type="dxa"/>
          </w:tcPr>
          <w:p w:rsidR="009D49EC" w:rsidRDefault="009D49EC" w:rsidP="00032FCE">
            <w:pPr>
              <w:pStyle w:val="ListParagraph"/>
              <w:ind w:left="0"/>
              <w:cnfStyle w:val="000000100000"/>
              <w:rPr>
                <w:sz w:val="36"/>
                <w:lang w:val="en-IN"/>
              </w:rPr>
            </w:pPr>
          </w:p>
        </w:tc>
        <w:tc>
          <w:tcPr>
            <w:tcW w:w="2394" w:type="dxa"/>
          </w:tcPr>
          <w:p w:rsidR="009D49EC" w:rsidRDefault="009D49EC" w:rsidP="00032FCE">
            <w:pPr>
              <w:pStyle w:val="ListParagraph"/>
              <w:ind w:left="0"/>
              <w:cnfStyle w:val="000000100000"/>
              <w:rPr>
                <w:sz w:val="36"/>
                <w:lang w:val="en-IN"/>
              </w:rPr>
            </w:pPr>
          </w:p>
        </w:tc>
      </w:tr>
    </w:tbl>
    <w:p w:rsidR="008D24FD" w:rsidRDefault="008D24FD" w:rsidP="008D24FD">
      <w:pPr>
        <w:pStyle w:val="ListParagraph"/>
        <w:jc w:val="center"/>
        <w:rPr>
          <w:b/>
          <w:sz w:val="36"/>
          <w:u w:val="single"/>
          <w:lang w:val="en-IN"/>
        </w:rPr>
      </w:pPr>
    </w:p>
    <w:p w:rsidR="009D49EC" w:rsidRPr="008D24FD" w:rsidRDefault="008D24FD" w:rsidP="008D24FD">
      <w:pPr>
        <w:pStyle w:val="ListParagraph"/>
        <w:jc w:val="center"/>
        <w:rPr>
          <w:b/>
          <w:sz w:val="36"/>
          <w:u w:val="single"/>
          <w:lang w:val="en-IN"/>
        </w:rPr>
      </w:pPr>
      <w:r w:rsidRPr="008D24FD">
        <w:rPr>
          <w:b/>
          <w:sz w:val="36"/>
          <w:u w:val="single"/>
          <w:lang w:val="en-IN"/>
        </w:rPr>
        <w:t>II SEMESTER</w:t>
      </w:r>
    </w:p>
    <w:tbl>
      <w:tblPr>
        <w:tblStyle w:val="LightGrid-Accent3"/>
        <w:tblW w:w="0" w:type="auto"/>
        <w:tblLook w:val="04A0"/>
      </w:tblPr>
      <w:tblGrid>
        <w:gridCol w:w="2214"/>
        <w:gridCol w:w="2632"/>
        <w:gridCol w:w="2214"/>
        <w:gridCol w:w="2214"/>
      </w:tblGrid>
      <w:tr w:rsidR="009D49EC" w:rsidTr="009D49EC">
        <w:trPr>
          <w:cnfStyle w:val="100000000000"/>
        </w:trPr>
        <w:tc>
          <w:tcPr>
            <w:cnfStyle w:val="001000000000"/>
            <w:tcW w:w="2214" w:type="dxa"/>
          </w:tcPr>
          <w:p w:rsidR="009D49EC" w:rsidRDefault="009D49EC" w:rsidP="007D0EC7">
            <w:pPr>
              <w:pStyle w:val="ListParagraph"/>
              <w:ind w:left="0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 xml:space="preserve">Internet Security and </w:t>
            </w:r>
            <w:r>
              <w:rPr>
                <w:sz w:val="36"/>
                <w:lang w:val="en-IN"/>
              </w:rPr>
              <w:t xml:space="preserve">Ethical </w:t>
            </w:r>
            <w:r>
              <w:rPr>
                <w:sz w:val="36"/>
                <w:lang w:val="en-IN"/>
              </w:rPr>
              <w:t>Hacking</w:t>
            </w:r>
          </w:p>
        </w:tc>
        <w:tc>
          <w:tcPr>
            <w:tcW w:w="2214" w:type="dxa"/>
          </w:tcPr>
          <w:p w:rsidR="009D49EC" w:rsidRDefault="009D49EC" w:rsidP="009D49EC">
            <w:pPr>
              <w:pStyle w:val="ListParagraph"/>
              <w:ind w:left="0"/>
              <w:cnfStyle w:val="100000000000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Media Editing</w:t>
            </w:r>
          </w:p>
          <w:p w:rsidR="009D49EC" w:rsidRDefault="009D49EC" w:rsidP="00032FCE">
            <w:pPr>
              <w:pStyle w:val="ListParagraph"/>
              <w:ind w:left="0"/>
              <w:cnfStyle w:val="100000000000"/>
              <w:rPr>
                <w:sz w:val="36"/>
                <w:lang w:val="en-IN"/>
              </w:rPr>
            </w:pPr>
          </w:p>
        </w:tc>
        <w:tc>
          <w:tcPr>
            <w:tcW w:w="2214" w:type="dxa"/>
          </w:tcPr>
          <w:p w:rsidR="009D49EC" w:rsidRDefault="009D49EC" w:rsidP="00032FCE">
            <w:pPr>
              <w:pStyle w:val="ListParagraph"/>
              <w:ind w:left="0"/>
              <w:cnfStyle w:val="100000000000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Guest lectures</w:t>
            </w:r>
          </w:p>
        </w:tc>
        <w:tc>
          <w:tcPr>
            <w:tcW w:w="2214" w:type="dxa"/>
          </w:tcPr>
          <w:p w:rsidR="009D49EC" w:rsidRDefault="009D49EC" w:rsidP="00032FCE">
            <w:pPr>
              <w:pStyle w:val="ListParagraph"/>
              <w:ind w:left="0"/>
              <w:cnfStyle w:val="100000000000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Guest lectures</w:t>
            </w:r>
          </w:p>
        </w:tc>
      </w:tr>
      <w:tr w:rsidR="009D49EC" w:rsidTr="009D49EC">
        <w:trPr>
          <w:cnfStyle w:val="000000100000"/>
        </w:trPr>
        <w:tc>
          <w:tcPr>
            <w:cnfStyle w:val="001000000000"/>
            <w:tcW w:w="2214" w:type="dxa"/>
          </w:tcPr>
          <w:p w:rsidR="009D49EC" w:rsidRDefault="009D49EC" w:rsidP="007D0EC7">
            <w:pPr>
              <w:pStyle w:val="ListParagraph"/>
              <w:ind w:left="0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SQL injection</w:t>
            </w:r>
            <w:r>
              <w:rPr>
                <w:sz w:val="36"/>
                <w:lang w:val="en-IN"/>
              </w:rPr>
              <w:br/>
              <w:t>Phishing</w:t>
            </w:r>
            <w:r>
              <w:rPr>
                <w:sz w:val="36"/>
                <w:lang w:val="en-IN"/>
              </w:rPr>
              <w:br/>
              <w:t>Spoofing</w:t>
            </w:r>
            <w:r>
              <w:rPr>
                <w:sz w:val="36"/>
                <w:lang w:val="en-IN"/>
              </w:rPr>
              <w:br/>
              <w:t>Buffer-overflow</w:t>
            </w:r>
            <w:r>
              <w:rPr>
                <w:sz w:val="36"/>
                <w:lang w:val="en-IN"/>
              </w:rPr>
              <w:br/>
              <w:t>Key loggers</w:t>
            </w:r>
          </w:p>
        </w:tc>
        <w:tc>
          <w:tcPr>
            <w:tcW w:w="2214" w:type="dxa"/>
          </w:tcPr>
          <w:p w:rsidR="009D49EC" w:rsidRDefault="009D49EC" w:rsidP="009D49EC">
            <w:pPr>
              <w:pStyle w:val="ListParagraph"/>
              <w:ind w:left="0"/>
              <w:cnfStyle w:val="000000100000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Photoshop</w:t>
            </w:r>
            <w:r>
              <w:rPr>
                <w:sz w:val="36"/>
                <w:lang w:val="en-IN"/>
              </w:rPr>
              <w:br/>
              <w:t>Flash</w:t>
            </w:r>
            <w:r>
              <w:rPr>
                <w:sz w:val="36"/>
                <w:lang w:val="en-IN"/>
              </w:rPr>
              <w:br/>
            </w:r>
            <w:proofErr w:type="spellStart"/>
            <w:r>
              <w:rPr>
                <w:sz w:val="36"/>
                <w:lang w:val="en-IN"/>
              </w:rPr>
              <w:t>SonyVegas</w:t>
            </w:r>
            <w:proofErr w:type="spellEnd"/>
            <w:r>
              <w:rPr>
                <w:sz w:val="36"/>
                <w:lang w:val="en-IN"/>
              </w:rPr>
              <w:t>/Adobe Premier</w:t>
            </w:r>
            <w:r>
              <w:rPr>
                <w:sz w:val="36"/>
                <w:lang w:val="en-IN"/>
              </w:rPr>
              <w:br/>
              <w:t>Sound Forge</w:t>
            </w:r>
          </w:p>
        </w:tc>
        <w:tc>
          <w:tcPr>
            <w:tcW w:w="2214" w:type="dxa"/>
          </w:tcPr>
          <w:p w:rsidR="009D49EC" w:rsidRDefault="009D49EC" w:rsidP="00032FCE">
            <w:pPr>
              <w:pStyle w:val="ListParagraph"/>
              <w:ind w:left="0"/>
              <w:cnfStyle w:val="000000100000"/>
              <w:rPr>
                <w:sz w:val="36"/>
                <w:lang w:val="en-IN"/>
              </w:rPr>
            </w:pPr>
          </w:p>
        </w:tc>
        <w:tc>
          <w:tcPr>
            <w:tcW w:w="2214" w:type="dxa"/>
          </w:tcPr>
          <w:p w:rsidR="009D49EC" w:rsidRDefault="009D49EC" w:rsidP="00032FCE">
            <w:pPr>
              <w:pStyle w:val="ListParagraph"/>
              <w:ind w:left="0"/>
              <w:cnfStyle w:val="000000100000"/>
              <w:rPr>
                <w:sz w:val="36"/>
                <w:lang w:val="en-IN"/>
              </w:rPr>
            </w:pPr>
          </w:p>
        </w:tc>
      </w:tr>
    </w:tbl>
    <w:p w:rsidR="009D49EC" w:rsidRPr="000A6129" w:rsidRDefault="009D49EC" w:rsidP="00032FCE">
      <w:pPr>
        <w:pStyle w:val="ListParagraph"/>
        <w:rPr>
          <w:sz w:val="36"/>
          <w:lang w:val="en-IN"/>
        </w:rPr>
      </w:pPr>
    </w:p>
    <w:sectPr w:rsidR="009D49EC" w:rsidRPr="000A6129" w:rsidSect="000329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4DD" w:rsidRDefault="006004DD">
      <w:pPr>
        <w:spacing w:after="0" w:line="240" w:lineRule="auto"/>
      </w:pPr>
      <w:r>
        <w:separator/>
      </w:r>
    </w:p>
  </w:endnote>
  <w:endnote w:type="continuationSeparator" w:id="0">
    <w:p w:rsidR="006004DD" w:rsidRDefault="0060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90F" w:rsidRDefault="00D66335">
    <w:pPr>
      <w:pStyle w:val="Footer"/>
    </w:pPr>
    <w:r w:rsidRPr="00D66335"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03290F" w:rsidRDefault="00D66335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Title"/>
                    <w:id w:val="6064390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834147">
                      <w:rPr>
                        <w:rFonts w:asciiTheme="majorHAnsi" w:hAnsiTheme="majorHAnsi"/>
                        <w:color w:val="7F7F7F" w:themeColor="text1" w:themeTint="80"/>
                        <w:sz w:val="20"/>
                        <w:lang w:val="en-IN"/>
                      </w:rPr>
                      <w:t>TECH AHOY</w:t>
                    </w:r>
                  </w:sdtContent>
                </w:sdt>
                <w:r w:rsidR="00C23FA4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</w:t>
                </w:r>
                <w:proofErr w:type="gramStart"/>
                <w:r w:rsidR="00C23FA4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|  </w:t>
                </w:r>
                <w:r w:rsidR="00036055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>www.techahoy.in</w:t>
                </w:r>
                <w:proofErr w:type="gramEnd"/>
              </w:p>
            </w:txbxContent>
          </v:textbox>
          <w10:wrap anchorx="page" anchory="margin"/>
        </v:rect>
      </w:pict>
    </w:r>
    <w:r w:rsidRPr="00D66335">
      <w:rPr>
        <w:noProof/>
        <w:lang w:eastAsia="ja-JP"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D66335"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03290F" w:rsidRDefault="00D66335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036055" w:rsidRPr="00036055">
                    <w:rPr>
                      <w:noProof/>
                      <w:color w:val="FFFFFF" w:themeColor="background1"/>
                      <w:sz w:val="40"/>
                      <w:szCs w:val="40"/>
                    </w:rPr>
                    <w:t>4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90F" w:rsidRDefault="00D66335">
    <w:pPr>
      <w:rPr>
        <w:sz w:val="20"/>
      </w:rPr>
    </w:pPr>
    <w:r w:rsidRPr="00D66335">
      <w:rPr>
        <w:noProof/>
        <w:sz w:val="10"/>
        <w:szCs w:val="10"/>
      </w:rPr>
      <w:pict>
        <v:rect id="_x0000_s2069" style="position:absolute;margin-left:-344.7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03290F" w:rsidRDefault="00D66335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Title"/>
                    <w:id w:val="6064390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834147">
                      <w:rPr>
                        <w:rFonts w:asciiTheme="majorHAnsi" w:hAnsiTheme="majorHAnsi"/>
                        <w:color w:val="7F7F7F" w:themeColor="text1" w:themeTint="80"/>
                        <w:sz w:val="20"/>
                        <w:lang w:val="en-IN"/>
                      </w:rPr>
                      <w:t>TECH AHOY</w:t>
                    </w:r>
                  </w:sdtContent>
                </w:sdt>
                <w:r w:rsidR="00C23FA4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Date"/>
                    <w:id w:val="805429517"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036055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www.techahoy.in</w:t>
                    </w:r>
                  </w:sdtContent>
                </w:sdt>
                <w:r w:rsidR="00C23FA4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 w:rsidRPr="00D66335">
      <w:rPr>
        <w:noProof/>
        <w:sz w:val="20"/>
        <w:lang w:eastAsia="ja-JP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D66335">
      <w:rPr>
        <w:noProof/>
        <w:sz w:val="20"/>
        <w:lang w:eastAsia="ja-JP"/>
      </w:rPr>
      <w:pict>
        <v:oval id="_x0000_s2067" style="position:absolute;margin-left:61.4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03290F" w:rsidRDefault="00D66335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036055" w:rsidRPr="00036055">
                    <w:rPr>
                      <w:noProof/>
                      <w:color w:val="FFFFFF" w:themeColor="background1"/>
                      <w:sz w:val="40"/>
                      <w:szCs w:val="40"/>
                    </w:rPr>
                    <w:t>5</w:t>
                  </w:r>
                </w:fldSimple>
              </w:p>
            </w:txbxContent>
          </v:textbox>
          <w10:wrap anchorx="margin" anchory="page"/>
        </v:oval>
      </w:pict>
    </w:r>
  </w:p>
  <w:p w:rsidR="0003290F" w:rsidRDefault="0003290F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4DD" w:rsidRDefault="006004DD">
      <w:pPr>
        <w:spacing w:after="0" w:line="240" w:lineRule="auto"/>
      </w:pPr>
      <w:r>
        <w:separator/>
      </w:r>
    </w:p>
  </w:footnote>
  <w:footnote w:type="continuationSeparator" w:id="0">
    <w:p w:rsidR="006004DD" w:rsidRDefault="00600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D79" w:rsidRDefault="00D66335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811095" o:spid="_x0000_s2082" type="#_x0000_t75" style="position:absolute;margin-left:0;margin-top:0;width:450pt;height:517.5pt;z-index:-251639808;mso-position-horizontal:center;mso-position-horizontal-relative:margin;mso-position-vertical:center;mso-position-vertical-relative:margin" o:allowincell="f">
          <v:imagedata r:id="rId1" o:title="teclogtr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D79" w:rsidRDefault="00D66335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811096" o:spid="_x0000_s2083" type="#_x0000_t75" style="position:absolute;margin-left:0;margin-top:0;width:450pt;height:517.5pt;z-index:-251638784;mso-position-horizontal:center;mso-position-horizontal-relative:margin;mso-position-vertical:center;mso-position-vertical-relative:margin" o:allowincell="f">
          <v:imagedata r:id="rId1" o:title="teclogtr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D79" w:rsidRDefault="00D66335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811094" o:spid="_x0000_s2081" type="#_x0000_t75" style="position:absolute;margin-left:0;margin-top:0;width:450pt;height:517.5pt;z-index:-251640832;mso-position-horizontal:center;mso-position-horizontal-relative:margin;mso-position-vertical:center;mso-position-vertical-relative:margin" o:allowincell="f">
          <v:imagedata r:id="rId1" o:title="teclogtr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25pt;height:11.25pt" o:bullet="t">
        <v:imagedata r:id="rId1" o:title="mso35"/>
      </v:shape>
    </w:pict>
  </w:numPicBullet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23B4F89"/>
    <w:multiLevelType w:val="hybridMultilevel"/>
    <w:tmpl w:val="1996E43C"/>
    <w:lvl w:ilvl="0" w:tplc="0BA8A2B2">
      <w:start w:val="21"/>
      <w:numFmt w:val="bullet"/>
      <w:lvlText w:val="-"/>
      <w:lvlJc w:val="left"/>
      <w:pPr>
        <w:ind w:left="720" w:hanging="360"/>
      </w:pPr>
      <w:rPr>
        <w:rFonts w:ascii="Perpetua" w:eastAsiaTheme="minorHAnsi" w:hAnsi="Perpetu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32B5B"/>
    <w:multiLevelType w:val="hybridMultilevel"/>
    <w:tmpl w:val="0564461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5122" style="mso-position-horizontal:center;mso-position-horizontal-relative:page;mso-position-vertical-relative:page;mso-width-percent:917;mso-top-percent:250;mso-height-relative:margin" o:allowincell="f" fill="f" fillcolor="white" stroke="f">
      <v:fill color="white" on="f"/>
      <v:stroke on="f"/>
      <v:textbox inset="0,0,0,0"/>
      <o:colormenu v:ext="edit" stroke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1355A"/>
    <w:rsid w:val="0003290F"/>
    <w:rsid w:val="00032FCE"/>
    <w:rsid w:val="00036055"/>
    <w:rsid w:val="000430D8"/>
    <w:rsid w:val="000A6129"/>
    <w:rsid w:val="000B268F"/>
    <w:rsid w:val="000D6D79"/>
    <w:rsid w:val="00107AA8"/>
    <w:rsid w:val="00123283"/>
    <w:rsid w:val="00133226"/>
    <w:rsid w:val="00151BD2"/>
    <w:rsid w:val="00167427"/>
    <w:rsid w:val="00175C91"/>
    <w:rsid w:val="001A399D"/>
    <w:rsid w:val="0031355A"/>
    <w:rsid w:val="004039F3"/>
    <w:rsid w:val="004434DA"/>
    <w:rsid w:val="004C6700"/>
    <w:rsid w:val="005910F5"/>
    <w:rsid w:val="005C1D9B"/>
    <w:rsid w:val="005F31BC"/>
    <w:rsid w:val="006004DD"/>
    <w:rsid w:val="006F16A3"/>
    <w:rsid w:val="00834147"/>
    <w:rsid w:val="008A4D75"/>
    <w:rsid w:val="008D24FD"/>
    <w:rsid w:val="008E2B50"/>
    <w:rsid w:val="00996A96"/>
    <w:rsid w:val="009D49EC"/>
    <w:rsid w:val="00C23FA4"/>
    <w:rsid w:val="00CA47AA"/>
    <w:rsid w:val="00CE3C2B"/>
    <w:rsid w:val="00D66335"/>
    <w:rsid w:val="00DB257A"/>
    <w:rsid w:val="00E555A6"/>
    <w:rsid w:val="00FE7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:center;mso-position-horizontal-relative:page;mso-position-vertical-relative:page;mso-width-percent:917;mso-top-percent:250;mso-height-relative:margin" o:allowincell="f" fill="f" fillcolor="white" stroke="f">
      <v:fill color="white" on="f"/>
      <v:stroke on="f"/>
      <v:textbox inset="0,0,0,0"/>
      <o:colormenu v:ext="edit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90F"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90F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290F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90F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90F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290F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290F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3290F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290F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3290F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90F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290F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290F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3290F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3290F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03290F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290F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2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290F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3290F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90F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03290F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03290F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03290F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032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90F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3290F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3290F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3290F"/>
    <w:rPr>
      <w:rFonts w:asciiTheme="majorHAnsi" w:hAnsiTheme="majorHAnsi" w:cs="Times New Roman"/>
      <w:color w:val="524633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03290F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3290F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3290F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03290F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03290F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90F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eReference">
    <w:name w:val="Intense Reference"/>
    <w:basedOn w:val="DefaultParagraphFont"/>
    <w:uiPriority w:val="32"/>
    <w:qFormat/>
    <w:rsid w:val="0003290F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03290F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03290F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03290F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03290F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03290F"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03290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3290F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03290F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3290F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sid w:val="0003290F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03290F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03290F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rsid w:val="0003290F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unhideWhenUsed/>
    <w:qFormat/>
    <w:rsid w:val="0003290F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rsid w:val="0003290F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03290F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03290F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03290F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03290F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03290F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03290F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03290F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03290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0D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A6129"/>
  </w:style>
  <w:style w:type="character" w:customStyle="1" w:styleId="apple-converted-space">
    <w:name w:val="apple-converted-space"/>
    <w:basedOn w:val="DefaultParagraphFont"/>
    <w:rsid w:val="000A6129"/>
  </w:style>
  <w:style w:type="table" w:styleId="LightGrid-Accent3">
    <w:name w:val="Light Grid Accent 3"/>
    <w:basedOn w:val="TableNormal"/>
    <w:uiPriority w:val="62"/>
    <w:rsid w:val="009D49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1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  <w:shd w:val="clear" w:color="auto" w:fill="E8E2DA" w:themeFill="accent3" w:themeFillTint="3F"/>
      </w:tcPr>
    </w:tblStylePr>
    <w:tblStylePr w:type="band2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facebook.com/srivastav.parth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facebook.com/RahulKSawhney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acebook.com/profile.php?id=105048155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facebook.com/profile.php?id=100000991342801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facebook.com/profile.php?id=778217835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80314C7A0542C1B0350F6F3E778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A20E7-9AE4-457A-BADE-33B42B8F2F63}"/>
      </w:docPartPr>
      <w:docPartBody>
        <w:p w:rsidR="00AF7EFD" w:rsidRDefault="000E3D35" w:rsidP="000E3D35">
          <w:pPr>
            <w:pStyle w:val="8B80314C7A0542C1B0350F6F3E778942"/>
          </w:pPr>
          <w:r>
            <w:rPr>
              <w:rFonts w:asciiTheme="majorHAnsi" w:hAnsiTheme="majorHAns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4D919C685752415BB5912AF03B292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D2253-5B5D-4265-AD0D-6EB3EAA79B6E}"/>
      </w:docPartPr>
      <w:docPartBody>
        <w:p w:rsidR="00AF7EFD" w:rsidRDefault="000E3D35" w:rsidP="000E3D35">
          <w:pPr>
            <w:pStyle w:val="4D919C685752415BB5912AF03B292C7B"/>
          </w:pPr>
          <w:r>
            <w:rPr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3D35"/>
    <w:rsid w:val="000D72BF"/>
    <w:rsid w:val="000E3D35"/>
    <w:rsid w:val="00AF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EFD"/>
  </w:style>
  <w:style w:type="paragraph" w:styleId="Heading1">
    <w:name w:val="heading 1"/>
    <w:basedOn w:val="Normal"/>
    <w:next w:val="Normal"/>
    <w:link w:val="Heading1Char"/>
    <w:uiPriority w:val="9"/>
    <w:qFormat/>
    <w:rsid w:val="00AF7EFD"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7EFD"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AF7EFD"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C0EB5EE03B431780562E871AE9DD23">
    <w:name w:val="76C0EB5EE03B431780562E871AE9DD23"/>
    <w:rsid w:val="00AF7EFD"/>
  </w:style>
  <w:style w:type="paragraph" w:customStyle="1" w:styleId="75EBAD0E6FE44A5DBE8D91B895852178">
    <w:name w:val="75EBAD0E6FE44A5DBE8D91B895852178"/>
    <w:rsid w:val="00AF7EFD"/>
  </w:style>
  <w:style w:type="character" w:customStyle="1" w:styleId="Heading1Char">
    <w:name w:val="Heading 1 Char"/>
    <w:basedOn w:val="DefaultParagraphFont"/>
    <w:link w:val="Heading1"/>
    <w:uiPriority w:val="9"/>
    <w:rsid w:val="00AF7EFD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F7EFD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F7EFD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AF7EFD"/>
    <w:rPr>
      <w:color w:val="808080"/>
    </w:rPr>
  </w:style>
  <w:style w:type="paragraph" w:customStyle="1" w:styleId="799599962CBA438A84108982B9263732">
    <w:name w:val="799599962CBA438A84108982B9263732"/>
    <w:rsid w:val="00AF7EFD"/>
  </w:style>
  <w:style w:type="paragraph" w:customStyle="1" w:styleId="75DC256DE2144E00B3CD58ACEE934268">
    <w:name w:val="75DC256DE2144E00B3CD58ACEE934268"/>
    <w:rsid w:val="00AF7EFD"/>
  </w:style>
  <w:style w:type="paragraph" w:customStyle="1" w:styleId="DDB4BE75706145F8B1A223F905C73B4E">
    <w:name w:val="DDB4BE75706145F8B1A223F905C73B4E"/>
    <w:rsid w:val="00AF7EFD"/>
  </w:style>
  <w:style w:type="paragraph" w:customStyle="1" w:styleId="5B7874AAE25548478D2D241CDF46A285">
    <w:name w:val="5B7874AAE25548478D2D241CDF46A285"/>
    <w:rsid w:val="00AF7EFD"/>
  </w:style>
  <w:style w:type="paragraph" w:customStyle="1" w:styleId="D6B6F889C6974853A34B9C7D3405A450">
    <w:name w:val="D6B6F889C6974853A34B9C7D3405A450"/>
    <w:rsid w:val="00AF7EFD"/>
  </w:style>
  <w:style w:type="paragraph" w:customStyle="1" w:styleId="BD2BA475011947EFBB6171D6DDCA42FB">
    <w:name w:val="BD2BA475011947EFBB6171D6DDCA42FB"/>
    <w:rsid w:val="00AF7EFD"/>
  </w:style>
  <w:style w:type="paragraph" w:customStyle="1" w:styleId="339A342E87B04557B1FD094D52BC1E35">
    <w:name w:val="339A342E87B04557B1FD094D52BC1E35"/>
    <w:rsid w:val="00AF7EFD"/>
  </w:style>
  <w:style w:type="paragraph" w:customStyle="1" w:styleId="0CE203761BC2477EA9A95A09AD76E739">
    <w:name w:val="0CE203761BC2477EA9A95A09AD76E739"/>
    <w:rsid w:val="00AF7EFD"/>
  </w:style>
  <w:style w:type="paragraph" w:customStyle="1" w:styleId="D769EC9B4F03424C8ED9DBDDCCA18F21">
    <w:name w:val="D769EC9B4F03424C8ED9DBDDCCA18F21"/>
    <w:rsid w:val="00AF7EFD"/>
  </w:style>
  <w:style w:type="paragraph" w:customStyle="1" w:styleId="4CD7C93DB4514B3E8B40E49F07A00B3E">
    <w:name w:val="4CD7C93DB4514B3E8B40E49F07A00B3E"/>
    <w:rsid w:val="00AF7EFD"/>
  </w:style>
  <w:style w:type="paragraph" w:customStyle="1" w:styleId="B110C6B4FEAA4863A2E8C682B7EA2BB5">
    <w:name w:val="B110C6B4FEAA4863A2E8C682B7EA2BB5"/>
    <w:rsid w:val="000E3D35"/>
  </w:style>
  <w:style w:type="paragraph" w:customStyle="1" w:styleId="A60FAB7EEC1D4068AED9A0B24C9DA081">
    <w:name w:val="A60FAB7EEC1D4068AED9A0B24C9DA081"/>
    <w:rsid w:val="000E3D35"/>
  </w:style>
  <w:style w:type="paragraph" w:customStyle="1" w:styleId="8B80314C7A0542C1B0350F6F3E778942">
    <w:name w:val="8B80314C7A0542C1B0350F6F3E778942"/>
    <w:rsid w:val="000E3D35"/>
  </w:style>
  <w:style w:type="paragraph" w:customStyle="1" w:styleId="4D919C685752415BB5912AF03B292C7B">
    <w:name w:val="4D919C685752415BB5912AF03B292C7B"/>
    <w:rsid w:val="000E3D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www.techahoy.in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0BF49749-E015-4354-8259-ECCC7043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170</TotalTime>
  <Pages>6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 AHOY</vt:lpstr>
    </vt:vector>
  </TitlesOfParts>
  <Company/>
  <LinksUpToDate>false</LinksUpToDate>
  <CharactersWithSpaces>6920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AHOY</dc:title>
  <dc:subject>Voicing Technology To The World</dc:subject>
  <dc:creator>VIGNESH - TECH AHOY</dc:creator>
  <cp:lastModifiedBy>VIGNESH - TECH AHOY</cp:lastModifiedBy>
  <cp:revision>25</cp:revision>
  <dcterms:created xsi:type="dcterms:W3CDTF">2011-04-30T07:47:00Z</dcterms:created>
  <dcterms:modified xsi:type="dcterms:W3CDTF">2011-04-30T10:53:00Z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